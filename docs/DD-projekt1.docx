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87120165"/>
    <w:p w14:paraId="3336AA63" w14:textId="2773E1B1" w:rsidR="008C1C75" w:rsidRPr="004A4492" w:rsidRDefault="008C7C85">
      <w:pPr>
        <w:pStyle w:val="Title"/>
        <w:rPr>
          <w:lang w:val="sk-SK"/>
        </w:rPr>
      </w:pPr>
      <w:sdt>
        <w:sdtPr>
          <w:rPr>
            <w:rStyle w:val="Heading1Char"/>
            <w:lang w:val="sk-SK"/>
          </w:rPr>
          <w:alias w:val="Title"/>
          <w:tag w:val=""/>
          <w:id w:val="726351117"/>
          <w:placeholder>
            <w:docPart w:val="A1B0DEBE9113914B85B4617CC366A2F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>
          <w:rPr>
            <w:rStyle w:val="Heading1Char"/>
          </w:rPr>
        </w:sdtEndPr>
        <w:sdtContent>
          <w:r w:rsidR="004A4492" w:rsidRPr="004A4492">
            <w:rPr>
              <w:rStyle w:val="Heading1Char"/>
              <w:lang w:val="sk-SK"/>
            </w:rPr>
            <w:t>Správa k 1. projektu na Deduktívne databázy</w:t>
          </w:r>
        </w:sdtContent>
      </w:sdt>
      <w:bookmarkEnd w:id="0"/>
    </w:p>
    <w:p w14:paraId="533360CB" w14:textId="61E3B18D" w:rsidR="008C1C75" w:rsidRPr="004A4492" w:rsidRDefault="004A4492">
      <w:pPr>
        <w:pStyle w:val="Title2"/>
        <w:rPr>
          <w:lang w:val="sk-SK"/>
        </w:rPr>
      </w:pPr>
      <w:r w:rsidRPr="004A4492">
        <w:rPr>
          <w:lang w:val="sk-SK"/>
        </w:rPr>
        <w:t xml:space="preserve">Filip </w:t>
      </w:r>
      <w:proofErr w:type="spellStart"/>
      <w:r w:rsidRPr="004A4492">
        <w:rPr>
          <w:lang w:val="sk-SK"/>
        </w:rPr>
        <w:t>Lajčin</w:t>
      </w:r>
      <w:proofErr w:type="spellEnd"/>
    </w:p>
    <w:p w14:paraId="75153ADD" w14:textId="517C03C6" w:rsidR="008C1C75" w:rsidRPr="004A4492" w:rsidRDefault="004A4492">
      <w:pPr>
        <w:pStyle w:val="Title2"/>
        <w:rPr>
          <w:lang w:val="sk-SK"/>
        </w:rPr>
      </w:pPr>
      <w:r w:rsidRPr="004A4492">
        <w:rPr>
          <w:lang w:val="sk-SK"/>
        </w:rPr>
        <w:t>Univerzita Komenského, Fakulta matematiky, fyziky a informatiky – 3AIN</w:t>
      </w:r>
    </w:p>
    <w:p w14:paraId="5044E0DB" w14:textId="77777777" w:rsidR="008C1C75" w:rsidRPr="004A4492" w:rsidRDefault="00CE59D0">
      <w:pPr>
        <w:rPr>
          <w:lang w:val="sk-SK"/>
        </w:rPr>
      </w:pPr>
      <w:r w:rsidRPr="004A4492">
        <w:rPr>
          <w:lang w:val="sk-SK" w:bidi="en-GB"/>
        </w:rPr>
        <w:br w:type="page"/>
      </w:r>
    </w:p>
    <w:sdt>
      <w:sdtPr>
        <w:rPr>
          <w:rFonts w:asciiTheme="minorHAnsi" w:eastAsiaTheme="minorEastAsia" w:hAnsiTheme="minorHAnsi" w:cstheme="minorBidi"/>
          <w:kern w:val="24"/>
          <w:szCs w:val="24"/>
          <w:lang w:val="sk-SK" w:eastAsia="ja-JP"/>
        </w:rPr>
        <w:id w:val="-2069870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7318BB" w14:textId="108B241A" w:rsidR="008C1C75" w:rsidRPr="004A4492" w:rsidRDefault="00950BAE">
          <w:pPr>
            <w:pStyle w:val="TOCHeading"/>
            <w:rPr>
              <w:lang w:val="sk-SK"/>
            </w:rPr>
          </w:pPr>
          <w:r>
            <w:rPr>
              <w:lang w:val="sk-SK" w:bidi="en-GB"/>
            </w:rPr>
            <w:t>Obsah</w:t>
          </w:r>
        </w:p>
        <w:p w14:paraId="6169FF4A" w14:textId="558F73BB" w:rsidR="00950BAE" w:rsidRDefault="00CE59D0">
          <w:pPr>
            <w:pStyle w:val="TOC1"/>
            <w:tabs>
              <w:tab w:val="right" w:leader="dot" w:pos="9016"/>
            </w:tabs>
            <w:rPr>
              <w:noProof/>
              <w:kern w:val="0"/>
              <w:lang w:val="en-SK" w:eastAsia="en-GB"/>
            </w:rPr>
          </w:pPr>
          <w:r w:rsidRPr="004A4492">
            <w:rPr>
              <w:lang w:val="sk-SK" w:bidi="en-GB"/>
            </w:rPr>
            <w:fldChar w:fldCharType="begin"/>
          </w:r>
          <w:r w:rsidRPr="004A4492">
            <w:rPr>
              <w:lang w:val="sk-SK" w:bidi="en-GB"/>
            </w:rPr>
            <w:instrText xml:space="preserve"> TOC \o "1-3" \h \z \u </w:instrText>
          </w:r>
          <w:r w:rsidRPr="004A4492">
            <w:rPr>
              <w:lang w:val="sk-SK" w:bidi="en-GB"/>
            </w:rPr>
            <w:fldChar w:fldCharType="separate"/>
          </w:r>
          <w:hyperlink w:anchor="_Toc87120165" w:history="1">
            <w:r w:rsidR="00950BAE" w:rsidRPr="003E128D">
              <w:rPr>
                <w:rStyle w:val="Hyperlink"/>
                <w:noProof/>
                <w:lang w:val="sk-SK"/>
              </w:rPr>
              <w:t>Správa k 1. projektu na Deduktívne databázy</w:t>
            </w:r>
            <w:r w:rsidR="00950BAE">
              <w:rPr>
                <w:noProof/>
                <w:webHidden/>
              </w:rPr>
              <w:tab/>
            </w:r>
            <w:r w:rsidR="00950BAE">
              <w:rPr>
                <w:noProof/>
                <w:webHidden/>
              </w:rPr>
              <w:fldChar w:fldCharType="begin"/>
            </w:r>
            <w:r w:rsidR="00950BAE">
              <w:rPr>
                <w:noProof/>
                <w:webHidden/>
              </w:rPr>
              <w:instrText xml:space="preserve"> PAGEREF _Toc87120165 \h </w:instrText>
            </w:r>
            <w:r w:rsidR="00950BAE">
              <w:rPr>
                <w:noProof/>
                <w:webHidden/>
              </w:rPr>
            </w:r>
            <w:r w:rsidR="00950BAE">
              <w:rPr>
                <w:noProof/>
                <w:webHidden/>
              </w:rPr>
              <w:fldChar w:fldCharType="separate"/>
            </w:r>
            <w:r w:rsidR="00950BAE">
              <w:rPr>
                <w:noProof/>
                <w:webHidden/>
              </w:rPr>
              <w:t>1</w:t>
            </w:r>
            <w:r w:rsidR="00950BAE">
              <w:rPr>
                <w:noProof/>
                <w:webHidden/>
              </w:rPr>
              <w:fldChar w:fldCharType="end"/>
            </w:r>
          </w:hyperlink>
        </w:p>
        <w:p w14:paraId="3A73B5BD" w14:textId="780DD489" w:rsidR="00950BAE" w:rsidRDefault="00950BAE">
          <w:pPr>
            <w:pStyle w:val="TOC2"/>
            <w:tabs>
              <w:tab w:val="right" w:leader="dot" w:pos="9016"/>
            </w:tabs>
            <w:rPr>
              <w:noProof/>
              <w:kern w:val="0"/>
              <w:lang w:val="en-SK" w:eastAsia="en-GB"/>
            </w:rPr>
          </w:pPr>
          <w:hyperlink w:anchor="_Toc87120166" w:history="1">
            <w:r w:rsidRPr="003E128D">
              <w:rPr>
                <w:rStyle w:val="Hyperlink"/>
                <w:noProof/>
                <w:lang w:val="sk-SK" w:bidi="en-GB"/>
              </w:rPr>
              <w:t>Popis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FF72B" w14:textId="713F033D" w:rsidR="00950BAE" w:rsidRDefault="00950BAE">
          <w:pPr>
            <w:pStyle w:val="TOC2"/>
            <w:tabs>
              <w:tab w:val="right" w:leader="dot" w:pos="9016"/>
            </w:tabs>
            <w:rPr>
              <w:noProof/>
              <w:kern w:val="0"/>
              <w:lang w:val="en-SK" w:eastAsia="en-GB"/>
            </w:rPr>
          </w:pPr>
          <w:hyperlink w:anchor="_Toc87120167" w:history="1">
            <w:r w:rsidRPr="003E128D">
              <w:rPr>
                <w:rStyle w:val="Hyperlink"/>
                <w:noProof/>
                <w:lang w:val="sk-SK"/>
              </w:rPr>
              <w:t>Diagram dátového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9E87C" w14:textId="4C212796" w:rsidR="00950BAE" w:rsidRDefault="00950BAE">
          <w:pPr>
            <w:pStyle w:val="TOC2"/>
            <w:tabs>
              <w:tab w:val="right" w:leader="dot" w:pos="9016"/>
            </w:tabs>
            <w:rPr>
              <w:noProof/>
              <w:kern w:val="0"/>
              <w:lang w:val="en-SK" w:eastAsia="en-GB"/>
            </w:rPr>
          </w:pPr>
          <w:hyperlink w:anchor="_Toc87120168" w:history="1">
            <w:r w:rsidRPr="003E128D">
              <w:rPr>
                <w:rStyle w:val="Hyperlink"/>
                <w:noProof/>
                <w:lang w:val="sk-SK"/>
              </w:rPr>
              <w:t>Organizácia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8E246" w14:textId="55AA61E6" w:rsidR="00950BAE" w:rsidRDefault="00950BAE">
          <w:pPr>
            <w:pStyle w:val="TOC2"/>
            <w:tabs>
              <w:tab w:val="right" w:leader="dot" w:pos="9016"/>
            </w:tabs>
            <w:rPr>
              <w:noProof/>
              <w:kern w:val="0"/>
              <w:lang w:val="en-SK" w:eastAsia="en-GB"/>
            </w:rPr>
          </w:pPr>
          <w:hyperlink w:anchor="_Toc87120169" w:history="1">
            <w:r w:rsidRPr="003E128D">
              <w:rPr>
                <w:rStyle w:val="Hyperlink"/>
                <w:noProof/>
                <w:lang w:val="sk-SK"/>
              </w:rPr>
              <w:t>Realizácia funkcií v kóde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_Toc87120169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E7D46" w14:textId="45FD4968" w:rsidR="008C1C75" w:rsidRPr="004A4492" w:rsidRDefault="00CE59D0">
          <w:pPr>
            <w:ind w:firstLine="0"/>
            <w:rPr>
              <w:lang w:val="sk-SK"/>
            </w:rPr>
          </w:pPr>
          <w:r w:rsidRPr="004A4492">
            <w:rPr>
              <w:b/>
              <w:noProof/>
              <w:lang w:val="sk-SK" w:bidi="en-GB"/>
            </w:rPr>
            <w:fldChar w:fldCharType="end"/>
          </w:r>
        </w:p>
      </w:sdtContent>
    </w:sdt>
    <w:p w14:paraId="4E403146" w14:textId="77777777" w:rsidR="004A4492" w:rsidRPr="004A4492" w:rsidRDefault="004A4492" w:rsidP="004A4492">
      <w:pPr>
        <w:pStyle w:val="Heading2"/>
        <w:rPr>
          <w:lang w:val="sk-SK" w:bidi="en-GB"/>
        </w:rPr>
      </w:pPr>
    </w:p>
    <w:p w14:paraId="4C546525" w14:textId="77777777" w:rsidR="004A4492" w:rsidRPr="004A4492" w:rsidRDefault="004A4492" w:rsidP="004A4492">
      <w:pPr>
        <w:pStyle w:val="Heading2"/>
        <w:rPr>
          <w:lang w:val="sk-SK" w:bidi="en-GB"/>
        </w:rPr>
      </w:pPr>
    </w:p>
    <w:p w14:paraId="436D7BC5" w14:textId="77777777" w:rsidR="004A4492" w:rsidRPr="004A4492" w:rsidRDefault="004A4492" w:rsidP="004A4492">
      <w:pPr>
        <w:pStyle w:val="Heading2"/>
        <w:rPr>
          <w:lang w:val="sk-SK" w:bidi="en-GB"/>
        </w:rPr>
      </w:pPr>
    </w:p>
    <w:p w14:paraId="4B1237F7" w14:textId="77777777" w:rsidR="004A4492" w:rsidRPr="004A4492" w:rsidRDefault="004A4492" w:rsidP="004A4492">
      <w:pPr>
        <w:pStyle w:val="Heading2"/>
        <w:rPr>
          <w:lang w:val="sk-SK" w:bidi="en-GB"/>
        </w:rPr>
      </w:pPr>
    </w:p>
    <w:p w14:paraId="50048A10" w14:textId="77777777" w:rsidR="004A4492" w:rsidRPr="004A4492" w:rsidRDefault="004A4492" w:rsidP="004A4492">
      <w:pPr>
        <w:pStyle w:val="Heading2"/>
        <w:rPr>
          <w:lang w:val="sk-SK" w:bidi="en-GB"/>
        </w:rPr>
      </w:pPr>
    </w:p>
    <w:p w14:paraId="59141777" w14:textId="77777777" w:rsidR="004A4492" w:rsidRPr="004A4492" w:rsidRDefault="004A4492" w:rsidP="004A4492">
      <w:pPr>
        <w:pStyle w:val="Heading2"/>
        <w:rPr>
          <w:lang w:val="sk-SK" w:bidi="en-GB"/>
        </w:rPr>
      </w:pPr>
    </w:p>
    <w:p w14:paraId="72EFFAB3" w14:textId="77777777" w:rsidR="004A4492" w:rsidRPr="004A4492" w:rsidRDefault="004A4492" w:rsidP="004A4492">
      <w:pPr>
        <w:pStyle w:val="Heading2"/>
        <w:rPr>
          <w:lang w:val="sk-SK" w:bidi="en-GB"/>
        </w:rPr>
      </w:pPr>
    </w:p>
    <w:p w14:paraId="4E953FF1" w14:textId="77777777" w:rsidR="004A4492" w:rsidRPr="004A4492" w:rsidRDefault="004A4492" w:rsidP="004A4492">
      <w:pPr>
        <w:pStyle w:val="Heading2"/>
        <w:rPr>
          <w:lang w:val="sk-SK" w:bidi="en-GB"/>
        </w:rPr>
      </w:pPr>
    </w:p>
    <w:p w14:paraId="275A5C4F" w14:textId="77777777" w:rsidR="004A4492" w:rsidRPr="004A4492" w:rsidRDefault="004A4492" w:rsidP="004A4492">
      <w:pPr>
        <w:pStyle w:val="Heading2"/>
        <w:rPr>
          <w:lang w:val="sk-SK" w:bidi="en-GB"/>
        </w:rPr>
      </w:pPr>
    </w:p>
    <w:p w14:paraId="594C1784" w14:textId="06B9B04D" w:rsidR="004A4492" w:rsidRDefault="004A4492" w:rsidP="004A4492">
      <w:pPr>
        <w:pStyle w:val="Heading2"/>
        <w:rPr>
          <w:lang w:val="sk-SK" w:bidi="en-GB"/>
        </w:rPr>
      </w:pPr>
    </w:p>
    <w:p w14:paraId="1CAD23DC" w14:textId="39457701" w:rsidR="00950BAE" w:rsidRDefault="00950BAE" w:rsidP="00950BAE">
      <w:pPr>
        <w:rPr>
          <w:lang w:val="sk-SK" w:bidi="en-GB"/>
        </w:rPr>
      </w:pPr>
    </w:p>
    <w:p w14:paraId="38F3312A" w14:textId="64B1DCE4" w:rsidR="00950BAE" w:rsidRDefault="00950BAE" w:rsidP="00950BAE">
      <w:pPr>
        <w:rPr>
          <w:lang w:val="sk-SK" w:bidi="en-GB"/>
        </w:rPr>
      </w:pPr>
    </w:p>
    <w:p w14:paraId="1673FF5B" w14:textId="7B180871" w:rsidR="00950BAE" w:rsidRDefault="00950BAE" w:rsidP="00950BAE">
      <w:pPr>
        <w:rPr>
          <w:lang w:val="sk-SK" w:bidi="en-GB"/>
        </w:rPr>
      </w:pPr>
    </w:p>
    <w:p w14:paraId="6408D4B4" w14:textId="41D4EEC2" w:rsidR="00950BAE" w:rsidRDefault="00950BAE" w:rsidP="00950BAE">
      <w:pPr>
        <w:rPr>
          <w:lang w:val="sk-SK" w:bidi="en-GB"/>
        </w:rPr>
      </w:pPr>
    </w:p>
    <w:p w14:paraId="20D85B80" w14:textId="77777777" w:rsidR="00950BAE" w:rsidRPr="00950BAE" w:rsidRDefault="00950BAE" w:rsidP="00950BAE">
      <w:pPr>
        <w:rPr>
          <w:lang w:val="sk-SK" w:bidi="en-GB"/>
        </w:rPr>
      </w:pPr>
    </w:p>
    <w:p w14:paraId="6F32CAB7" w14:textId="77777777" w:rsidR="004A4492" w:rsidRPr="004A4492" w:rsidRDefault="004A4492" w:rsidP="004A4492">
      <w:pPr>
        <w:rPr>
          <w:lang w:val="sk-SK" w:bidi="en-GB"/>
        </w:rPr>
      </w:pPr>
    </w:p>
    <w:p w14:paraId="39F8E6EF" w14:textId="069EC6A5" w:rsidR="008C1C75" w:rsidRPr="004A4492" w:rsidRDefault="004A4492" w:rsidP="004A4492">
      <w:pPr>
        <w:pStyle w:val="Heading2"/>
        <w:rPr>
          <w:lang w:val="sk-SK"/>
        </w:rPr>
      </w:pPr>
      <w:bookmarkStart w:id="1" w:name="_Toc87120166"/>
      <w:r w:rsidRPr="004A4492">
        <w:rPr>
          <w:lang w:val="sk-SK" w:bidi="en-GB"/>
        </w:rPr>
        <w:lastRenderedPageBreak/>
        <w:t>Popis aplikácie</w:t>
      </w:r>
      <w:bookmarkEnd w:id="1"/>
    </w:p>
    <w:p w14:paraId="1CC02615" w14:textId="6D5E8D38" w:rsidR="008C1C75" w:rsidRPr="004A4492" w:rsidRDefault="004A4492">
      <w:pPr>
        <w:pStyle w:val="NoSpacing"/>
        <w:rPr>
          <w:lang w:val="sk-SK"/>
        </w:rPr>
      </w:pPr>
      <w:r w:rsidRPr="004A4492">
        <w:rPr>
          <w:lang w:val="sk-SK"/>
        </w:rPr>
        <w:t xml:space="preserve">Aplikácia umožňuje študentom jednoduchú správu ich zapísaných predmetov v konkrétnom roku štúdia na študijnom programe. Umožňuje im jednoduché zapísanie predmetov, zrušenie zápisu predmetov, zobrazenie informácií o predmete, označenie predmetu ako absolvovaného, čo umožňuje kontrolu </w:t>
      </w:r>
      <w:proofErr w:type="spellStart"/>
      <w:r w:rsidRPr="004A4492">
        <w:rPr>
          <w:lang w:val="sk-SK"/>
        </w:rPr>
        <w:t>prerekvizít</w:t>
      </w:r>
      <w:proofErr w:type="spellEnd"/>
      <w:r w:rsidRPr="004A4492">
        <w:rPr>
          <w:lang w:val="sk-SK"/>
        </w:rPr>
        <w:t xml:space="preserve">. V prípade, že predmet má </w:t>
      </w:r>
      <w:proofErr w:type="spellStart"/>
      <w:r w:rsidRPr="004A4492">
        <w:rPr>
          <w:lang w:val="sk-SK"/>
        </w:rPr>
        <w:t>prerekvizitu</w:t>
      </w:r>
      <w:proofErr w:type="spellEnd"/>
      <w:r w:rsidRPr="004A4492">
        <w:rPr>
          <w:lang w:val="sk-SK"/>
        </w:rPr>
        <w:t>, zobrazuje sa táto informácia, kým študent neoznačí požadované predmety ako absolvované. Ďalej umožňuje filtrovanie predmetov podľa semestra, čo uľahčuje prehľad jeho zapísaných predmetov.</w:t>
      </w:r>
    </w:p>
    <w:p w14:paraId="0C6374A3" w14:textId="075661D6" w:rsidR="008C1C75" w:rsidRPr="004A4492" w:rsidRDefault="008C1C75" w:rsidP="004A4492">
      <w:pPr>
        <w:ind w:firstLine="0"/>
        <w:rPr>
          <w:lang w:val="sk-SK"/>
        </w:rPr>
      </w:pPr>
    </w:p>
    <w:p w14:paraId="17F405D1" w14:textId="0224106E" w:rsidR="004A4492" w:rsidRPr="004A4492" w:rsidRDefault="004A4492" w:rsidP="004A4492">
      <w:pPr>
        <w:ind w:firstLine="0"/>
        <w:rPr>
          <w:lang w:val="sk-SK"/>
        </w:rPr>
      </w:pPr>
    </w:p>
    <w:p w14:paraId="3C970821" w14:textId="29B72F17" w:rsidR="004A4492" w:rsidRPr="004A4492" w:rsidRDefault="004A4492" w:rsidP="004A4492">
      <w:pPr>
        <w:ind w:firstLine="0"/>
        <w:rPr>
          <w:lang w:val="sk-SK"/>
        </w:rPr>
      </w:pPr>
    </w:p>
    <w:p w14:paraId="73965261" w14:textId="5A7A2D3C" w:rsidR="004A4492" w:rsidRPr="004A4492" w:rsidRDefault="004A4492" w:rsidP="004A4492">
      <w:pPr>
        <w:ind w:firstLine="0"/>
        <w:rPr>
          <w:lang w:val="sk-SK"/>
        </w:rPr>
      </w:pPr>
    </w:p>
    <w:p w14:paraId="1C2644DE" w14:textId="4985B8F1" w:rsidR="004A4492" w:rsidRPr="004A4492" w:rsidRDefault="004A4492" w:rsidP="004A4492">
      <w:pPr>
        <w:ind w:firstLine="0"/>
        <w:rPr>
          <w:lang w:val="sk-SK"/>
        </w:rPr>
      </w:pPr>
    </w:p>
    <w:p w14:paraId="2A14DE4D" w14:textId="3C6366F7" w:rsidR="004A4492" w:rsidRPr="004A4492" w:rsidRDefault="004A4492" w:rsidP="004A4492">
      <w:pPr>
        <w:ind w:firstLine="0"/>
        <w:rPr>
          <w:lang w:val="sk-SK"/>
        </w:rPr>
      </w:pPr>
    </w:p>
    <w:p w14:paraId="4C71E7C0" w14:textId="075075CB" w:rsidR="004A4492" w:rsidRPr="004A4492" w:rsidRDefault="004A4492" w:rsidP="004A4492">
      <w:pPr>
        <w:ind w:firstLine="0"/>
        <w:rPr>
          <w:lang w:val="sk-SK"/>
        </w:rPr>
      </w:pPr>
    </w:p>
    <w:p w14:paraId="34C38FBD" w14:textId="07FDA65C" w:rsidR="004A4492" w:rsidRPr="004A4492" w:rsidRDefault="004A4492" w:rsidP="004A4492">
      <w:pPr>
        <w:ind w:firstLine="0"/>
        <w:rPr>
          <w:lang w:val="sk-SK"/>
        </w:rPr>
      </w:pPr>
    </w:p>
    <w:p w14:paraId="28E3DBD5" w14:textId="39DAC4CA" w:rsidR="004A4492" w:rsidRPr="004A4492" w:rsidRDefault="004A4492" w:rsidP="004A4492">
      <w:pPr>
        <w:ind w:firstLine="0"/>
        <w:rPr>
          <w:lang w:val="sk-SK"/>
        </w:rPr>
      </w:pPr>
    </w:p>
    <w:p w14:paraId="18BC5B9E" w14:textId="474E224C" w:rsidR="004A4492" w:rsidRPr="004A4492" w:rsidRDefault="004A4492" w:rsidP="004A4492">
      <w:pPr>
        <w:ind w:firstLine="0"/>
        <w:rPr>
          <w:lang w:val="sk-SK"/>
        </w:rPr>
      </w:pPr>
    </w:p>
    <w:p w14:paraId="1B868A1D" w14:textId="7C3E1932" w:rsidR="004A4492" w:rsidRPr="004A4492" w:rsidRDefault="004A4492" w:rsidP="004A4492">
      <w:pPr>
        <w:ind w:firstLine="0"/>
        <w:rPr>
          <w:lang w:val="sk-SK"/>
        </w:rPr>
      </w:pPr>
    </w:p>
    <w:p w14:paraId="755986DA" w14:textId="1A02D599" w:rsidR="004A4492" w:rsidRPr="004A4492" w:rsidRDefault="004A4492" w:rsidP="004A4492">
      <w:pPr>
        <w:ind w:firstLine="0"/>
        <w:rPr>
          <w:lang w:val="sk-SK"/>
        </w:rPr>
      </w:pPr>
    </w:p>
    <w:p w14:paraId="79C91DEE" w14:textId="2A5F7A50" w:rsidR="004A4492" w:rsidRPr="004A4492" w:rsidRDefault="004A4492" w:rsidP="004A4492">
      <w:pPr>
        <w:ind w:firstLine="0"/>
        <w:rPr>
          <w:lang w:val="sk-SK"/>
        </w:rPr>
      </w:pPr>
    </w:p>
    <w:p w14:paraId="2BE4078F" w14:textId="0CF5FCAF" w:rsidR="004A4492" w:rsidRDefault="004A4492" w:rsidP="004A4492">
      <w:pPr>
        <w:ind w:firstLine="0"/>
        <w:rPr>
          <w:lang w:val="sk-SK"/>
        </w:rPr>
      </w:pPr>
    </w:p>
    <w:p w14:paraId="53EB6EDC" w14:textId="77777777" w:rsidR="004A4492" w:rsidRPr="004A4492" w:rsidRDefault="004A4492" w:rsidP="004A4492">
      <w:pPr>
        <w:ind w:firstLine="0"/>
        <w:rPr>
          <w:lang w:val="sk-SK"/>
        </w:rPr>
      </w:pPr>
    </w:p>
    <w:p w14:paraId="3747B226" w14:textId="77777777" w:rsidR="004A4492" w:rsidRPr="004A4492" w:rsidRDefault="004A4492" w:rsidP="004A4492">
      <w:pPr>
        <w:ind w:firstLine="0"/>
        <w:rPr>
          <w:lang w:val="sk-SK"/>
        </w:rPr>
      </w:pPr>
    </w:p>
    <w:p w14:paraId="5E7E53F9" w14:textId="0BDC7046" w:rsidR="008C1C75" w:rsidRPr="004A4492" w:rsidRDefault="004A4492" w:rsidP="00950BAE">
      <w:pPr>
        <w:pStyle w:val="Heading2"/>
        <w:jc w:val="center"/>
        <w:rPr>
          <w:lang w:val="sk-SK"/>
        </w:rPr>
      </w:pPr>
      <w:bookmarkStart w:id="2" w:name="_Toc87120167"/>
      <w:r>
        <w:rPr>
          <w:lang w:val="sk-SK"/>
        </w:rPr>
        <w:lastRenderedPageBreak/>
        <w:t>Diagram dátového modelu</w:t>
      </w:r>
      <w:bookmarkEnd w:id="2"/>
    </w:p>
    <w:p w14:paraId="4E75AD0A" w14:textId="0F6EBB14" w:rsidR="008C1C75" w:rsidRDefault="00415343">
      <w:pPr>
        <w:rPr>
          <w:lang w:val="sk-SK"/>
        </w:rPr>
      </w:pPr>
      <w:r>
        <w:rPr>
          <w:noProof/>
          <w:lang w:val="sk-SK"/>
        </w:rPr>
        <w:drawing>
          <wp:inline distT="0" distB="0" distL="0" distR="0" wp14:anchorId="095CC17F" wp14:editId="29391F33">
            <wp:extent cx="5731510" cy="27336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9B30" w14:textId="0A0A4292" w:rsidR="00415343" w:rsidRDefault="00415343">
      <w:pPr>
        <w:rPr>
          <w:lang w:val="sk-SK"/>
        </w:rPr>
      </w:pPr>
      <w:proofErr w:type="spellStart"/>
      <w:r>
        <w:rPr>
          <w:i/>
          <w:iCs/>
          <w:lang w:val="sk-SK"/>
        </w:rPr>
        <w:t>Sessions</w:t>
      </w:r>
      <w:proofErr w:type="spellEnd"/>
      <w:r>
        <w:rPr>
          <w:lang w:val="sk-SK"/>
        </w:rPr>
        <w:t xml:space="preserve"> je kolekcia udržiavajúca informácie o </w:t>
      </w:r>
      <w:proofErr w:type="spellStart"/>
      <w:r>
        <w:rPr>
          <w:lang w:val="sk-SK"/>
        </w:rPr>
        <w:t>uživateľských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sessions</w:t>
      </w:r>
      <w:proofErr w:type="spellEnd"/>
      <w:r>
        <w:rPr>
          <w:lang w:val="sk-SK"/>
        </w:rPr>
        <w:t xml:space="preserve">. Automaticky ju vytvára knižnica </w:t>
      </w:r>
      <w:proofErr w:type="spellStart"/>
      <w:r w:rsidRPr="00415343">
        <w:rPr>
          <w:b/>
          <w:bCs/>
          <w:lang w:val="sk-SK"/>
        </w:rPr>
        <w:t>connect-mongodb-session</w:t>
      </w:r>
      <w:proofErr w:type="spellEnd"/>
      <w:r>
        <w:rPr>
          <w:lang w:val="sk-SK"/>
        </w:rPr>
        <w:t>.</w:t>
      </w:r>
    </w:p>
    <w:p w14:paraId="46A880E1" w14:textId="51ED4C52" w:rsidR="00415343" w:rsidRDefault="00415343">
      <w:pPr>
        <w:rPr>
          <w:lang w:val="sk-SK"/>
        </w:rPr>
      </w:pPr>
      <w:proofErr w:type="spellStart"/>
      <w:r>
        <w:rPr>
          <w:i/>
          <w:iCs/>
          <w:lang w:val="sk-SK"/>
        </w:rPr>
        <w:t>Users</w:t>
      </w:r>
      <w:proofErr w:type="spellEnd"/>
      <w:r>
        <w:rPr>
          <w:i/>
          <w:iCs/>
          <w:lang w:val="sk-SK"/>
        </w:rPr>
        <w:t xml:space="preserve"> </w:t>
      </w:r>
      <w:r>
        <w:rPr>
          <w:lang w:val="sk-SK"/>
        </w:rPr>
        <w:t>je kolekcia udržiavajúca všetkých užívateľov, ktorí sa prihlásili do aplikácie. Keďže sa v projekte neriešila autentifikácia, udržuje sa v nej iba meno používateľa.</w:t>
      </w:r>
    </w:p>
    <w:p w14:paraId="1795C061" w14:textId="759395D6" w:rsidR="00415343" w:rsidRDefault="00415343">
      <w:pPr>
        <w:rPr>
          <w:lang w:val="sk-SK"/>
        </w:rPr>
      </w:pPr>
      <w:proofErr w:type="spellStart"/>
      <w:r>
        <w:rPr>
          <w:i/>
          <w:iCs/>
          <w:lang w:val="sk-SK"/>
        </w:rPr>
        <w:t>Students</w:t>
      </w:r>
      <w:proofErr w:type="spellEnd"/>
      <w:r>
        <w:rPr>
          <w:i/>
          <w:iCs/>
          <w:lang w:val="sk-SK"/>
        </w:rPr>
        <w:t xml:space="preserve"> </w:t>
      </w:r>
      <w:r>
        <w:rPr>
          <w:lang w:val="sk-SK"/>
        </w:rPr>
        <w:t>je kolekcia udržiavajúca všetky informácie o </w:t>
      </w:r>
      <w:proofErr w:type="spellStart"/>
      <w:r>
        <w:rPr>
          <w:lang w:val="sk-SK"/>
        </w:rPr>
        <w:t>štúdentoch</w:t>
      </w:r>
      <w:proofErr w:type="spellEnd"/>
      <w:r>
        <w:rPr>
          <w:lang w:val="sk-SK"/>
        </w:rPr>
        <w:t xml:space="preserve">, ktorí sa prihlásili do aplikácie. Študent je používateľ, ktorý si aj naozaj zvolil nejaký rok a študijný odbor. V poli </w:t>
      </w:r>
      <w:proofErr w:type="spellStart"/>
      <w:r>
        <w:rPr>
          <w:b/>
          <w:bCs/>
          <w:lang w:val="sk-SK"/>
        </w:rPr>
        <w:t>study_years</w:t>
      </w:r>
      <w:proofErr w:type="spellEnd"/>
      <w:r>
        <w:rPr>
          <w:lang w:val="sk-SK"/>
        </w:rPr>
        <w:t xml:space="preserve"> obsahuje objekty, ktoré obsahujú informáciu o zvolenom programe, roku štúdia programu, zapísaných predmetoch a absolvovaných predmetoch.</w:t>
      </w:r>
    </w:p>
    <w:p w14:paraId="39E81712" w14:textId="7A56D298" w:rsidR="00415343" w:rsidRPr="00415343" w:rsidRDefault="00415343">
      <w:pPr>
        <w:rPr>
          <w:lang w:val="sk-SK"/>
        </w:rPr>
      </w:pPr>
      <w:proofErr w:type="spellStart"/>
      <w:r>
        <w:rPr>
          <w:i/>
          <w:iCs/>
          <w:lang w:val="sk-SK"/>
        </w:rPr>
        <w:t>Programs</w:t>
      </w:r>
      <w:proofErr w:type="spellEnd"/>
      <w:r>
        <w:rPr>
          <w:i/>
          <w:iCs/>
          <w:lang w:val="sk-SK"/>
        </w:rPr>
        <w:t xml:space="preserve"> </w:t>
      </w:r>
      <w:r>
        <w:rPr>
          <w:lang w:val="sk-SK"/>
        </w:rPr>
        <w:t xml:space="preserve">je kolekcia udržiavajúca všetky informácie o existujúcich programoch a predmetoch daných programov. Obsahuje pole </w:t>
      </w:r>
      <w:proofErr w:type="spellStart"/>
      <w:r>
        <w:rPr>
          <w:b/>
          <w:bCs/>
          <w:lang w:val="sk-SK"/>
        </w:rPr>
        <w:t>studijnyPlan</w:t>
      </w:r>
      <w:proofErr w:type="spellEnd"/>
      <w:r>
        <w:rPr>
          <w:lang w:val="sk-SK"/>
        </w:rPr>
        <w:t xml:space="preserve">, ktoré obsahuje objekty s poľom </w:t>
      </w:r>
      <w:proofErr w:type="spellStart"/>
      <w:r>
        <w:rPr>
          <w:b/>
          <w:bCs/>
          <w:lang w:val="sk-SK"/>
        </w:rPr>
        <w:t>typyVyucby</w:t>
      </w:r>
      <w:proofErr w:type="spellEnd"/>
      <w:r>
        <w:rPr>
          <w:lang w:val="sk-SK"/>
        </w:rPr>
        <w:t xml:space="preserve">, ktoré zase obsahuje pole </w:t>
      </w:r>
      <w:r>
        <w:rPr>
          <w:b/>
          <w:bCs/>
          <w:lang w:val="sk-SK"/>
        </w:rPr>
        <w:t>bloky</w:t>
      </w:r>
      <w:r>
        <w:rPr>
          <w:lang w:val="sk-SK"/>
        </w:rPr>
        <w:t xml:space="preserve">, ktoré rozdeľujú predmety do kategórií Povinný, Povinne-voliteľný, Voliteľný. Bloky už nakoniec </w:t>
      </w:r>
      <w:proofErr w:type="spellStart"/>
      <w:r>
        <w:rPr>
          <w:lang w:val="sk-SK"/>
        </w:rPr>
        <w:t>obsahuju</w:t>
      </w:r>
      <w:proofErr w:type="spellEnd"/>
      <w:r>
        <w:rPr>
          <w:lang w:val="sk-SK"/>
        </w:rPr>
        <w:t xml:space="preserve"> pole predmetov, ktoré využívame naprieč celou aplikáciou. Objekty z tohto poľa sa nachádzajú aj medzi zapísanými/absolvovanými predmetmi užívateľov v kolekcii </w:t>
      </w:r>
      <w:proofErr w:type="spellStart"/>
      <w:r>
        <w:rPr>
          <w:i/>
          <w:iCs/>
          <w:lang w:val="sk-SK"/>
        </w:rPr>
        <w:t>students</w:t>
      </w:r>
      <w:proofErr w:type="spellEnd"/>
      <w:r>
        <w:rPr>
          <w:lang w:val="sk-SK"/>
        </w:rPr>
        <w:t>.</w:t>
      </w:r>
    </w:p>
    <w:sdt>
      <w:sdtPr>
        <w:rPr>
          <w:lang w:val="sk-SK"/>
        </w:rPr>
        <w:id w:val="-686988142"/>
        <w:placeholder>
          <w:docPart w:val="5908C0BAE848754CB4E6F580FEF9FB19"/>
        </w:placeholder>
        <w:temporary/>
        <w15:appearance w15:val="hidden"/>
      </w:sdtPr>
      <w:sdtEndPr>
        <w:rPr>
          <w:rFonts w:asciiTheme="minorHAnsi" w:eastAsiaTheme="minorEastAsia" w:hAnsiTheme="minorHAnsi" w:cstheme="minorBidi"/>
          <w:b w:val="0"/>
          <w:bCs w:val="0"/>
        </w:rPr>
      </w:sdtEndPr>
      <w:sdtContent>
        <w:sdt>
          <w:sdtPr>
            <w:rPr>
              <w:rFonts w:asciiTheme="minorHAnsi" w:eastAsiaTheme="minorEastAsia" w:hAnsiTheme="minorHAnsi" w:cstheme="minorBidi"/>
              <w:lang w:val="sk-SK"/>
            </w:rPr>
            <w:id w:val="-573587230"/>
            <w:bibliography/>
          </w:sdtPr>
          <w:sdtEndPr>
            <w:rPr>
              <w:b w:val="0"/>
              <w:bCs w:val="0"/>
            </w:rPr>
          </w:sdtEndPr>
          <w:sdtContent>
            <w:p w14:paraId="137C3B3E" w14:textId="66A6A035" w:rsidR="00415343" w:rsidRDefault="00415343" w:rsidP="00415343">
              <w:pPr>
                <w:pStyle w:val="Heading2"/>
                <w:rPr>
                  <w:rFonts w:asciiTheme="minorHAnsi" w:eastAsiaTheme="minorEastAsia" w:hAnsiTheme="minorHAnsi" w:cstheme="minorBidi"/>
                  <w:lang w:val="sk-SK"/>
                </w:rPr>
              </w:pPr>
            </w:p>
            <w:p w14:paraId="215D0DDD" w14:textId="706B238E" w:rsidR="00415343" w:rsidRDefault="00415343" w:rsidP="00415343">
              <w:pPr>
                <w:rPr>
                  <w:lang w:val="sk-SK"/>
                </w:rPr>
              </w:pPr>
            </w:p>
            <w:p w14:paraId="593FECCE" w14:textId="56B4F190" w:rsidR="00415343" w:rsidRDefault="00415343" w:rsidP="00415343">
              <w:pPr>
                <w:pStyle w:val="Heading2"/>
                <w:jc w:val="center"/>
                <w:rPr>
                  <w:lang w:val="sk-SK"/>
                </w:rPr>
              </w:pPr>
              <w:bookmarkStart w:id="3" w:name="_Toc87120168"/>
              <w:r>
                <w:rPr>
                  <w:lang w:val="sk-SK"/>
                </w:rPr>
                <w:lastRenderedPageBreak/>
                <w:t>Organizácia kódu</w:t>
              </w:r>
              <w:bookmarkEnd w:id="3"/>
            </w:p>
            <w:p w14:paraId="76A40963" w14:textId="3D0F7E17" w:rsidR="00415343" w:rsidRDefault="00415343" w:rsidP="00415343">
              <w:pPr>
                <w:rPr>
                  <w:lang w:val="sk-SK"/>
                </w:rPr>
              </w:pPr>
              <w:r>
                <w:rPr>
                  <w:lang w:val="sk-SK"/>
                </w:rPr>
                <w:t xml:space="preserve">Projekt je zložený z dvoch častí – </w:t>
              </w:r>
              <w:proofErr w:type="spellStart"/>
              <w:r>
                <w:rPr>
                  <w:lang w:val="sk-SK"/>
                </w:rPr>
                <w:t>backend</w:t>
              </w:r>
              <w:proofErr w:type="spellEnd"/>
              <w:r>
                <w:rPr>
                  <w:lang w:val="sk-SK"/>
                </w:rPr>
                <w:t xml:space="preserve"> a </w:t>
              </w:r>
              <w:proofErr w:type="spellStart"/>
              <w:r>
                <w:rPr>
                  <w:lang w:val="sk-SK"/>
                </w:rPr>
                <w:t>frontend</w:t>
              </w:r>
              <w:proofErr w:type="spellEnd"/>
              <w:r>
                <w:rPr>
                  <w:lang w:val="sk-SK"/>
                </w:rPr>
                <w:t xml:space="preserve">. </w:t>
              </w:r>
              <w:proofErr w:type="spellStart"/>
              <w:r>
                <w:rPr>
                  <w:lang w:val="sk-SK"/>
                </w:rPr>
                <w:t>Backend</w:t>
              </w:r>
              <w:proofErr w:type="spellEnd"/>
              <w:r>
                <w:rPr>
                  <w:lang w:val="sk-SK"/>
                </w:rPr>
                <w:t xml:space="preserve"> časť sa nachádza v adresári </w:t>
              </w:r>
              <w:proofErr w:type="spellStart"/>
              <w:r>
                <w:rPr>
                  <w:b/>
                  <w:bCs/>
                  <w:lang w:val="sk-SK"/>
                </w:rPr>
                <w:t>src</w:t>
              </w:r>
              <w:proofErr w:type="spellEnd"/>
              <w:r>
                <w:rPr>
                  <w:lang w:val="sk-SK"/>
                </w:rPr>
                <w:t xml:space="preserve"> a </w:t>
              </w:r>
              <w:proofErr w:type="spellStart"/>
              <w:r>
                <w:rPr>
                  <w:lang w:val="sk-SK"/>
                </w:rPr>
                <w:t>frontend</w:t>
              </w:r>
              <w:proofErr w:type="spellEnd"/>
              <w:r>
                <w:rPr>
                  <w:lang w:val="sk-SK"/>
                </w:rPr>
                <w:t xml:space="preserve"> časť sa nachádza v adresári </w:t>
              </w:r>
              <w:proofErr w:type="spellStart"/>
              <w:r>
                <w:rPr>
                  <w:b/>
                  <w:bCs/>
                  <w:lang w:val="sk-SK"/>
                </w:rPr>
                <w:t>client</w:t>
              </w:r>
              <w:proofErr w:type="spellEnd"/>
              <w:r>
                <w:rPr>
                  <w:lang w:val="sk-SK"/>
                </w:rPr>
                <w:t>.</w:t>
              </w:r>
            </w:p>
            <w:p w14:paraId="16650070" w14:textId="66FD8407" w:rsidR="00415343" w:rsidRDefault="00415343" w:rsidP="00415343">
              <w:pPr>
                <w:rPr>
                  <w:lang w:val="sk-SK"/>
                </w:rPr>
              </w:pPr>
              <w:proofErr w:type="spellStart"/>
              <w:r>
                <w:rPr>
                  <w:b/>
                  <w:bCs/>
                  <w:lang w:val="sk-SK"/>
                </w:rPr>
                <w:t>Backend</w:t>
              </w:r>
              <w:proofErr w:type="spellEnd"/>
              <w:r>
                <w:rPr>
                  <w:b/>
                  <w:bCs/>
                  <w:lang w:val="sk-SK"/>
                </w:rPr>
                <w:t xml:space="preserve"> časť </w:t>
              </w:r>
              <w:r>
                <w:rPr>
                  <w:lang w:val="sk-SK"/>
                </w:rPr>
                <w:t xml:space="preserve">je rozložená na dve časti – priamo v adresári </w:t>
              </w:r>
              <w:proofErr w:type="spellStart"/>
              <w:r>
                <w:rPr>
                  <w:b/>
                  <w:bCs/>
                  <w:lang w:val="sk-SK"/>
                </w:rPr>
                <w:t>src</w:t>
              </w:r>
              <w:proofErr w:type="spellEnd"/>
              <w:r>
                <w:rPr>
                  <w:b/>
                  <w:bCs/>
                  <w:lang w:val="sk-SK"/>
                </w:rPr>
                <w:t xml:space="preserve"> </w:t>
              </w:r>
              <w:r>
                <w:rPr>
                  <w:lang w:val="sk-SK"/>
                </w:rPr>
                <w:t xml:space="preserve">sa nachádza konfigurácia servera, databázy a cache. </w:t>
              </w:r>
              <w:r>
                <w:rPr>
                  <w:b/>
                  <w:bCs/>
                  <w:lang w:val="sk-SK"/>
                </w:rPr>
                <w:t xml:space="preserve">Index.js </w:t>
              </w:r>
              <w:r>
                <w:rPr>
                  <w:lang w:val="sk-SK"/>
                </w:rPr>
                <w:t xml:space="preserve">zabezpečuje inicializáciu servera a pripojenie na databázu. </w:t>
              </w:r>
              <w:r w:rsidR="00C37563">
                <w:rPr>
                  <w:b/>
                  <w:bCs/>
                  <w:lang w:val="sk-SK"/>
                </w:rPr>
                <w:t xml:space="preserve">Db.js </w:t>
              </w:r>
              <w:r w:rsidR="00C37563">
                <w:rPr>
                  <w:lang w:val="sk-SK"/>
                </w:rPr>
                <w:t xml:space="preserve">slúži na vytvorenie pripojenia na databázu, keďže chceme využívať iba jedno spojenie a nie vytvárať nové pri každom </w:t>
              </w:r>
              <w:proofErr w:type="spellStart"/>
              <w:r w:rsidR="00C37563">
                <w:rPr>
                  <w:lang w:val="sk-SK"/>
                </w:rPr>
                <w:t>requeste</w:t>
              </w:r>
              <w:proofErr w:type="spellEnd"/>
              <w:r w:rsidR="00C37563">
                <w:rPr>
                  <w:lang w:val="sk-SK"/>
                </w:rPr>
                <w:t xml:space="preserve">. Tento súbor takisto používame na importovanie pripojenia na databázu v celom </w:t>
              </w:r>
              <w:proofErr w:type="spellStart"/>
              <w:r w:rsidR="00C37563">
                <w:rPr>
                  <w:lang w:val="sk-SK"/>
                </w:rPr>
                <w:t>backende</w:t>
              </w:r>
              <w:proofErr w:type="spellEnd"/>
              <w:r w:rsidR="00C37563">
                <w:rPr>
                  <w:lang w:val="sk-SK"/>
                </w:rPr>
                <w:t xml:space="preserve">. </w:t>
              </w:r>
              <w:r w:rsidR="00C37563">
                <w:rPr>
                  <w:b/>
                  <w:bCs/>
                  <w:lang w:val="sk-SK"/>
                </w:rPr>
                <w:t xml:space="preserve">Db.config.js </w:t>
              </w:r>
              <w:r w:rsidR="00C37563">
                <w:rPr>
                  <w:lang w:val="sk-SK"/>
                </w:rPr>
                <w:t xml:space="preserve">slúži na konfiguráciu pripojenia do databázy. </w:t>
              </w:r>
              <w:r w:rsidR="00C37563">
                <w:rPr>
                  <w:b/>
                  <w:bCs/>
                  <w:lang w:val="sk-SK"/>
                </w:rPr>
                <w:t xml:space="preserve">Cache.js </w:t>
              </w:r>
              <w:r w:rsidR="00C37563">
                <w:rPr>
                  <w:lang w:val="sk-SK"/>
                </w:rPr>
                <w:t xml:space="preserve">slúži na konfiguráciu cache, na zrýchlenie niektorých často opakovaných požiadaviek s rovnakým výsledkom. Adresár </w:t>
              </w:r>
              <w:proofErr w:type="spellStart"/>
              <w:r w:rsidR="00C37563">
                <w:rPr>
                  <w:b/>
                  <w:bCs/>
                  <w:lang w:val="sk-SK"/>
                </w:rPr>
                <w:t>middlewares</w:t>
              </w:r>
              <w:proofErr w:type="spellEnd"/>
              <w:r w:rsidR="00C37563">
                <w:rPr>
                  <w:b/>
                  <w:bCs/>
                  <w:lang w:val="sk-SK"/>
                </w:rPr>
                <w:t xml:space="preserve"> </w:t>
              </w:r>
              <w:r w:rsidR="00C37563">
                <w:rPr>
                  <w:lang w:val="sk-SK"/>
                </w:rPr>
                <w:t xml:space="preserve">obsahuje iba súbor </w:t>
              </w:r>
              <w:r w:rsidR="00C37563">
                <w:rPr>
                  <w:b/>
                  <w:bCs/>
                  <w:lang w:val="sk-SK"/>
                </w:rPr>
                <w:t>errors.middlewares.js</w:t>
              </w:r>
              <w:r w:rsidR="00C37563">
                <w:rPr>
                  <w:lang w:val="sk-SK"/>
                </w:rPr>
                <w:t xml:space="preserve">, ktorý slúži iba na jednoduchšie </w:t>
              </w:r>
              <w:proofErr w:type="spellStart"/>
              <w:r w:rsidR="00C37563">
                <w:rPr>
                  <w:lang w:val="sk-SK"/>
                </w:rPr>
                <w:t>debugovanie</w:t>
              </w:r>
              <w:proofErr w:type="spellEnd"/>
              <w:r w:rsidR="00C37563">
                <w:rPr>
                  <w:lang w:val="sk-SK"/>
                </w:rPr>
                <w:t xml:space="preserve"> pri vývoji aplikácie. Adresár </w:t>
              </w:r>
              <w:proofErr w:type="spellStart"/>
              <w:r w:rsidR="00C37563">
                <w:rPr>
                  <w:b/>
                  <w:bCs/>
                  <w:lang w:val="sk-SK"/>
                </w:rPr>
                <w:t>api</w:t>
              </w:r>
              <w:proofErr w:type="spellEnd"/>
              <w:r w:rsidR="00C37563">
                <w:rPr>
                  <w:b/>
                  <w:bCs/>
                  <w:lang w:val="sk-SK"/>
                </w:rPr>
                <w:t xml:space="preserve"> </w:t>
              </w:r>
              <w:r w:rsidR="00C37563">
                <w:rPr>
                  <w:lang w:val="sk-SK"/>
                </w:rPr>
                <w:t xml:space="preserve">obsahuje všetky tzv. </w:t>
              </w:r>
              <w:proofErr w:type="spellStart"/>
              <w:r w:rsidR="00C37563">
                <w:rPr>
                  <w:i/>
                  <w:iCs/>
                  <w:lang w:val="sk-SK"/>
                </w:rPr>
                <w:t>routy</w:t>
              </w:r>
              <w:proofErr w:type="spellEnd"/>
              <w:r w:rsidR="00C37563">
                <w:rPr>
                  <w:lang w:val="sk-SK"/>
                </w:rPr>
                <w:t>, teda všetky koncové body servera. V </w:t>
              </w:r>
              <w:r w:rsidR="00C37563">
                <w:rPr>
                  <w:b/>
                  <w:bCs/>
                  <w:lang w:val="sk-SK"/>
                </w:rPr>
                <w:t xml:space="preserve">index.js </w:t>
              </w:r>
              <w:r w:rsidR="00C37563">
                <w:rPr>
                  <w:lang w:val="sk-SK"/>
                </w:rPr>
                <w:t xml:space="preserve">sa nachádza iba </w:t>
              </w:r>
              <w:proofErr w:type="spellStart"/>
              <w:r w:rsidR="00C37563">
                <w:rPr>
                  <w:lang w:val="sk-SK"/>
                </w:rPr>
                <w:t>endpoint</w:t>
              </w:r>
              <w:proofErr w:type="spellEnd"/>
              <w:r w:rsidR="00C37563">
                <w:rPr>
                  <w:lang w:val="sk-SK"/>
                </w:rPr>
                <w:t xml:space="preserve"> </w:t>
              </w:r>
              <w:r w:rsidR="00C37563">
                <w:rPr>
                  <w:i/>
                  <w:iCs/>
                  <w:lang w:val="sk-SK"/>
                </w:rPr>
                <w:t>/</w:t>
              </w:r>
              <w:proofErr w:type="spellStart"/>
              <w:r w:rsidR="00C37563">
                <w:rPr>
                  <w:i/>
                  <w:iCs/>
                  <w:lang w:val="sk-SK"/>
                </w:rPr>
                <w:t>init</w:t>
              </w:r>
              <w:proofErr w:type="spellEnd"/>
              <w:r w:rsidR="00C37563">
                <w:rPr>
                  <w:lang w:val="sk-SK"/>
                </w:rPr>
                <w:t xml:space="preserve">, ktorý slúži na inicializáciu databázy podľa aktuálnych dát v repozitári </w:t>
              </w:r>
              <w:proofErr w:type="spellStart"/>
              <w:r w:rsidR="00C37563">
                <w:rPr>
                  <w:lang w:val="sk-SK"/>
                </w:rPr>
                <w:t>AISu</w:t>
              </w:r>
              <w:proofErr w:type="spellEnd"/>
              <w:r w:rsidR="00C37563">
                <w:rPr>
                  <w:lang w:val="sk-SK"/>
                </w:rPr>
                <w:t xml:space="preserve">. V priečinkoch </w:t>
              </w:r>
              <w:proofErr w:type="spellStart"/>
              <w:r w:rsidR="00C37563">
                <w:rPr>
                  <w:b/>
                  <w:bCs/>
                  <w:lang w:val="sk-SK"/>
                </w:rPr>
                <w:t>programs</w:t>
              </w:r>
              <w:proofErr w:type="spellEnd"/>
              <w:r w:rsidR="00C37563">
                <w:rPr>
                  <w:b/>
                  <w:bCs/>
                  <w:lang w:val="sk-SK"/>
                </w:rPr>
                <w:t xml:space="preserve">, </w:t>
              </w:r>
              <w:proofErr w:type="spellStart"/>
              <w:r w:rsidR="00C37563">
                <w:rPr>
                  <w:b/>
                  <w:bCs/>
                  <w:lang w:val="sk-SK"/>
                </w:rPr>
                <w:t>students</w:t>
              </w:r>
              <w:proofErr w:type="spellEnd"/>
              <w:r w:rsidR="00C37563">
                <w:rPr>
                  <w:b/>
                  <w:bCs/>
                  <w:lang w:val="sk-SK"/>
                </w:rPr>
                <w:t xml:space="preserve"> </w:t>
              </w:r>
              <w:r w:rsidR="00C37563">
                <w:rPr>
                  <w:lang w:val="sk-SK"/>
                </w:rPr>
                <w:t>a </w:t>
              </w:r>
              <w:proofErr w:type="spellStart"/>
              <w:r w:rsidR="00C37563">
                <w:rPr>
                  <w:b/>
                  <w:bCs/>
                  <w:lang w:val="sk-SK"/>
                </w:rPr>
                <w:t>users</w:t>
              </w:r>
              <w:proofErr w:type="spellEnd"/>
              <w:r w:rsidR="00C37563">
                <w:rPr>
                  <w:b/>
                  <w:bCs/>
                  <w:lang w:val="sk-SK"/>
                </w:rPr>
                <w:t xml:space="preserve"> </w:t>
              </w:r>
              <w:r w:rsidR="00C37563">
                <w:rPr>
                  <w:lang w:val="sk-SK"/>
                </w:rPr>
                <w:t xml:space="preserve">sa nachádzajú súbory, ktoré definujú </w:t>
              </w:r>
              <w:proofErr w:type="spellStart"/>
              <w:r w:rsidR="00C37563">
                <w:rPr>
                  <w:lang w:val="sk-SK"/>
                </w:rPr>
                <w:t>endpointy</w:t>
              </w:r>
              <w:proofErr w:type="spellEnd"/>
              <w:r w:rsidR="00C37563">
                <w:rPr>
                  <w:lang w:val="sk-SK"/>
                </w:rPr>
                <w:t xml:space="preserve"> pre špecifické operácie nad ich kolekciami. Tu sa teda nachádza logika projektu.</w:t>
              </w:r>
            </w:p>
            <w:p w14:paraId="26BEDF8E" w14:textId="4AF82559" w:rsidR="00C37563" w:rsidRDefault="00C37563" w:rsidP="00415343">
              <w:pPr>
                <w:rPr>
                  <w:lang w:val="sk-SK"/>
                </w:rPr>
              </w:pPr>
              <w:proofErr w:type="spellStart"/>
              <w:r>
                <w:rPr>
                  <w:b/>
                  <w:bCs/>
                  <w:lang w:val="sk-SK"/>
                </w:rPr>
                <w:t>Frontend</w:t>
              </w:r>
              <w:proofErr w:type="spellEnd"/>
              <w:r>
                <w:rPr>
                  <w:b/>
                  <w:bCs/>
                  <w:lang w:val="sk-SK"/>
                </w:rPr>
                <w:t xml:space="preserve"> časť </w:t>
              </w:r>
              <w:r>
                <w:rPr>
                  <w:lang w:val="sk-SK"/>
                </w:rPr>
                <w:t xml:space="preserve">obsahuje dva dôležité adresáre – </w:t>
              </w:r>
              <w:proofErr w:type="spellStart"/>
              <w:r>
                <w:rPr>
                  <w:b/>
                  <w:bCs/>
                  <w:lang w:val="sk-SK"/>
                </w:rPr>
                <w:t>src</w:t>
              </w:r>
              <w:proofErr w:type="spellEnd"/>
              <w:r>
                <w:rPr>
                  <w:b/>
                  <w:bCs/>
                  <w:lang w:val="sk-SK"/>
                </w:rPr>
                <w:t xml:space="preserve"> </w:t>
              </w:r>
              <w:r>
                <w:rPr>
                  <w:lang w:val="sk-SK"/>
                </w:rPr>
                <w:t>a </w:t>
              </w:r>
              <w:proofErr w:type="spellStart"/>
              <w:r>
                <w:rPr>
                  <w:b/>
                  <w:bCs/>
                  <w:lang w:val="sk-SK"/>
                </w:rPr>
                <w:t>public</w:t>
              </w:r>
              <w:proofErr w:type="spellEnd"/>
              <w:r>
                <w:rPr>
                  <w:lang w:val="sk-SK"/>
                </w:rPr>
                <w:t xml:space="preserve">. </w:t>
              </w:r>
              <w:proofErr w:type="spellStart"/>
              <w:r>
                <w:rPr>
                  <w:b/>
                  <w:bCs/>
                  <w:lang w:val="sk-SK"/>
                </w:rPr>
                <w:t>Src</w:t>
              </w:r>
              <w:proofErr w:type="spellEnd"/>
              <w:r>
                <w:rPr>
                  <w:b/>
                  <w:bCs/>
                  <w:lang w:val="sk-SK"/>
                </w:rPr>
                <w:t xml:space="preserve"> </w:t>
              </w:r>
              <w:r>
                <w:rPr>
                  <w:lang w:val="sk-SK"/>
                </w:rPr>
                <w:t xml:space="preserve">obsahuje komponenty </w:t>
              </w:r>
              <w:proofErr w:type="spellStart"/>
              <w:r>
                <w:rPr>
                  <w:lang w:val="sk-SK"/>
                </w:rPr>
                <w:t>javascriptového</w:t>
              </w:r>
              <w:proofErr w:type="spellEnd"/>
              <w:r>
                <w:rPr>
                  <w:lang w:val="sk-SK"/>
                </w:rPr>
                <w:t xml:space="preserve"> </w:t>
              </w:r>
              <w:proofErr w:type="spellStart"/>
              <w:r>
                <w:rPr>
                  <w:lang w:val="sk-SK"/>
                </w:rPr>
                <w:t>frameworku</w:t>
              </w:r>
              <w:proofErr w:type="spellEnd"/>
              <w:r>
                <w:rPr>
                  <w:lang w:val="sk-SK"/>
                </w:rPr>
                <w:t xml:space="preserve"> </w:t>
              </w:r>
              <w:proofErr w:type="spellStart"/>
              <w:r>
                <w:rPr>
                  <w:lang w:val="sk-SK"/>
                </w:rPr>
                <w:t>Svelte</w:t>
              </w:r>
              <w:proofErr w:type="spellEnd"/>
              <w:r>
                <w:rPr>
                  <w:lang w:val="sk-SK"/>
                </w:rPr>
                <w:t xml:space="preserve">, ktoré tvoria celú viditeľnú časť projektu. Sú podelené podľa toho, akú časť projektu riešia – okrem komponentov </w:t>
              </w:r>
              <w:proofErr w:type="spellStart"/>
              <w:r>
                <w:rPr>
                  <w:b/>
                  <w:bCs/>
                  <w:lang w:val="sk-SK"/>
                </w:rPr>
                <w:t>App.svelte</w:t>
              </w:r>
              <w:proofErr w:type="spellEnd"/>
              <w:r>
                <w:rPr>
                  <w:lang w:val="sk-SK"/>
                </w:rPr>
                <w:t xml:space="preserve">, ktorý je vstupný komponent celej aplikácie, je iba základným </w:t>
              </w:r>
              <w:proofErr w:type="spellStart"/>
              <w:r>
                <w:rPr>
                  <w:lang w:val="sk-SK"/>
                </w:rPr>
                <w:t>rozcestníkom</w:t>
              </w:r>
              <w:proofErr w:type="spellEnd"/>
              <w:r>
                <w:rPr>
                  <w:lang w:val="sk-SK"/>
                </w:rPr>
                <w:t xml:space="preserve"> – a komponentu </w:t>
              </w:r>
              <w:proofErr w:type="spellStart"/>
              <w:r>
                <w:rPr>
                  <w:b/>
                  <w:bCs/>
                  <w:lang w:val="sk-SK"/>
                </w:rPr>
                <w:t>Main.svelte</w:t>
              </w:r>
              <w:proofErr w:type="spellEnd"/>
              <w:r>
                <w:rPr>
                  <w:lang w:val="sk-SK"/>
                </w:rPr>
                <w:t xml:space="preserve">, ktorý je opäť </w:t>
              </w:r>
              <w:proofErr w:type="spellStart"/>
              <w:r>
                <w:rPr>
                  <w:lang w:val="sk-SK"/>
                </w:rPr>
                <w:t>rozcestníkom</w:t>
              </w:r>
              <w:proofErr w:type="spellEnd"/>
              <w:r>
                <w:rPr>
                  <w:lang w:val="sk-SK"/>
                </w:rPr>
                <w:t xml:space="preserve"> medzi voľbou </w:t>
              </w:r>
              <w:r w:rsidRPr="00C37563">
                <w:rPr>
                  <w:b/>
                  <w:bCs/>
                  <w:lang w:val="sk-SK"/>
                </w:rPr>
                <w:t>študijného roku</w:t>
              </w:r>
              <w:r>
                <w:rPr>
                  <w:b/>
                  <w:bCs/>
                  <w:lang w:val="sk-SK"/>
                </w:rPr>
                <w:t xml:space="preserve">, </w:t>
              </w:r>
              <w:r w:rsidRPr="00C37563">
                <w:rPr>
                  <w:b/>
                  <w:bCs/>
                  <w:lang w:val="sk-SK"/>
                </w:rPr>
                <w:t>programu</w:t>
              </w:r>
              <w:r>
                <w:rPr>
                  <w:lang w:val="sk-SK"/>
                </w:rPr>
                <w:t xml:space="preserve"> a aplikáciou, ktorá umožňuje spomínaný zápis predmetov. Adresár </w:t>
              </w:r>
              <w:proofErr w:type="spellStart"/>
              <w:r>
                <w:rPr>
                  <w:b/>
                  <w:bCs/>
                  <w:lang w:val="sk-SK"/>
                </w:rPr>
                <w:t>public</w:t>
              </w:r>
              <w:proofErr w:type="spellEnd"/>
              <w:r>
                <w:rPr>
                  <w:b/>
                  <w:bCs/>
                  <w:lang w:val="sk-SK"/>
                </w:rPr>
                <w:t xml:space="preserve"> </w:t>
              </w:r>
              <w:r>
                <w:rPr>
                  <w:lang w:val="sk-SK"/>
                </w:rPr>
                <w:t xml:space="preserve">obsahuje vstupný html súbor, do ktorého sa dynamicky renderuje </w:t>
              </w:r>
              <w:proofErr w:type="spellStart"/>
              <w:r>
                <w:rPr>
                  <w:lang w:val="sk-SK"/>
                </w:rPr>
                <w:t>frontend</w:t>
              </w:r>
              <w:proofErr w:type="spellEnd"/>
              <w:r>
                <w:rPr>
                  <w:lang w:val="sk-SK"/>
                </w:rPr>
                <w:t xml:space="preserve">. Obsahuje všetky </w:t>
              </w:r>
              <w:proofErr w:type="spellStart"/>
              <w:r>
                <w:rPr>
                  <w:lang w:val="sk-SK"/>
                </w:rPr>
                <w:t>vybuildené</w:t>
              </w:r>
              <w:proofErr w:type="spellEnd"/>
              <w:r>
                <w:rPr>
                  <w:lang w:val="sk-SK"/>
                </w:rPr>
                <w:t xml:space="preserve"> </w:t>
              </w:r>
              <w:proofErr w:type="spellStart"/>
              <w:r>
                <w:rPr>
                  <w:lang w:val="sk-SK"/>
                </w:rPr>
                <w:t>javascriptové</w:t>
              </w:r>
              <w:proofErr w:type="spellEnd"/>
              <w:r>
                <w:rPr>
                  <w:lang w:val="sk-SK"/>
                </w:rPr>
                <w:t xml:space="preserve"> súbory, ale takisto štýly a obrázky používané v projekte.</w:t>
              </w:r>
            </w:p>
            <w:p w14:paraId="2CBDA78B" w14:textId="02D13BAB" w:rsidR="00C37563" w:rsidRDefault="00C37563" w:rsidP="00415343">
              <w:pPr>
                <w:rPr>
                  <w:lang w:val="sk-SK"/>
                </w:rPr>
              </w:pPr>
            </w:p>
            <w:p w14:paraId="2FEABD21" w14:textId="100B97A2" w:rsidR="00C37563" w:rsidRDefault="00C37563" w:rsidP="00C37563">
              <w:pPr>
                <w:pStyle w:val="Heading2"/>
                <w:jc w:val="center"/>
                <w:rPr>
                  <w:lang w:val="sk-SK"/>
                </w:rPr>
              </w:pPr>
              <w:bookmarkStart w:id="4" w:name="_Toc87120169"/>
              <w:r>
                <w:rPr>
                  <w:lang w:val="sk-SK"/>
                </w:rPr>
                <w:lastRenderedPageBreak/>
                <w:t>Realizácia funkcií v kóde</w:t>
              </w:r>
              <w:bookmarkEnd w:id="4"/>
            </w:p>
            <w:p w14:paraId="1323C1D7" w14:textId="46FA2C3D" w:rsidR="00C37563" w:rsidRDefault="00950BAE" w:rsidP="00C37563">
              <w:pPr>
                <w:rPr>
                  <w:b/>
                  <w:bCs/>
                  <w:lang w:val="sk-SK"/>
                </w:rPr>
              </w:pPr>
              <w:r>
                <w:rPr>
                  <w:i/>
                  <w:iCs/>
                  <w:lang w:val="sk-SK"/>
                </w:rPr>
                <w:t xml:space="preserve">Výber študijného programu a roku </w:t>
              </w:r>
              <w:r>
                <w:rPr>
                  <w:lang w:val="sk-SK"/>
                </w:rPr>
                <w:t xml:space="preserve">– </w:t>
              </w:r>
              <w:proofErr w:type="spellStart"/>
              <w:r>
                <w:rPr>
                  <w:b/>
                  <w:bCs/>
                  <w:lang w:val="sk-SK"/>
                </w:rPr>
                <w:t>client</w:t>
              </w:r>
              <w:proofErr w:type="spellEnd"/>
              <w:r>
                <w:rPr>
                  <w:b/>
                  <w:bCs/>
                  <w:lang w:val="sk-SK"/>
                </w:rPr>
                <w:t>/</w:t>
              </w:r>
              <w:proofErr w:type="spellStart"/>
              <w:r>
                <w:rPr>
                  <w:b/>
                  <w:bCs/>
                  <w:lang w:val="sk-SK"/>
                </w:rPr>
                <w:t>src</w:t>
              </w:r>
              <w:proofErr w:type="spellEnd"/>
              <w:r>
                <w:rPr>
                  <w:b/>
                  <w:bCs/>
                  <w:lang w:val="sk-SK"/>
                </w:rPr>
                <w:t>/</w:t>
              </w:r>
              <w:proofErr w:type="spellStart"/>
              <w:r>
                <w:rPr>
                  <w:b/>
                  <w:bCs/>
                  <w:lang w:val="sk-SK"/>
                </w:rPr>
                <w:t>ProgramChoice.svelte</w:t>
              </w:r>
              <w:proofErr w:type="spellEnd"/>
              <w:r>
                <w:rPr>
                  <w:lang w:val="sk-SK"/>
                </w:rPr>
                <w:t>, zoznam programov v </w:t>
              </w:r>
              <w:proofErr w:type="spellStart"/>
              <w:r>
                <w:rPr>
                  <w:b/>
                  <w:bCs/>
                  <w:lang w:val="sk-SK"/>
                </w:rPr>
                <w:t>src</w:t>
              </w:r>
              <w:proofErr w:type="spellEnd"/>
              <w:r>
                <w:rPr>
                  <w:b/>
                  <w:bCs/>
                  <w:lang w:val="sk-SK"/>
                </w:rPr>
                <w:t>/</w:t>
              </w:r>
              <w:proofErr w:type="spellStart"/>
              <w:r>
                <w:rPr>
                  <w:b/>
                  <w:bCs/>
                  <w:lang w:val="sk-SK"/>
                </w:rPr>
                <w:t>api</w:t>
              </w:r>
              <w:proofErr w:type="spellEnd"/>
              <w:r>
                <w:rPr>
                  <w:b/>
                  <w:bCs/>
                  <w:lang w:val="sk-SK"/>
                </w:rPr>
                <w:t>/</w:t>
              </w:r>
              <w:proofErr w:type="spellStart"/>
              <w:r>
                <w:rPr>
                  <w:b/>
                  <w:bCs/>
                  <w:lang w:val="sk-SK"/>
                </w:rPr>
                <w:t>programs</w:t>
              </w:r>
              <w:proofErr w:type="spellEnd"/>
              <w:r>
                <w:rPr>
                  <w:b/>
                  <w:bCs/>
                  <w:lang w:val="sk-SK"/>
                </w:rPr>
                <w:t>/programs.route.js</w:t>
              </w:r>
              <w:r>
                <w:rPr>
                  <w:lang w:val="sk-SK"/>
                </w:rPr>
                <w:t xml:space="preserve">, spracovanie voľby programu a roku v </w:t>
              </w:r>
              <w:proofErr w:type="spellStart"/>
              <w:r>
                <w:rPr>
                  <w:b/>
                  <w:bCs/>
                  <w:lang w:val="sk-SK"/>
                </w:rPr>
                <w:t>src</w:t>
              </w:r>
              <w:proofErr w:type="spellEnd"/>
              <w:r>
                <w:rPr>
                  <w:b/>
                  <w:bCs/>
                  <w:lang w:val="sk-SK"/>
                </w:rPr>
                <w:t>/</w:t>
              </w:r>
              <w:proofErr w:type="spellStart"/>
              <w:r>
                <w:rPr>
                  <w:b/>
                  <w:bCs/>
                  <w:lang w:val="sk-SK"/>
                </w:rPr>
                <w:t>api</w:t>
              </w:r>
              <w:proofErr w:type="spellEnd"/>
              <w:r>
                <w:rPr>
                  <w:b/>
                  <w:bCs/>
                  <w:lang w:val="sk-SK"/>
                </w:rPr>
                <w:t>/</w:t>
              </w:r>
              <w:proofErr w:type="spellStart"/>
              <w:r>
                <w:rPr>
                  <w:b/>
                  <w:bCs/>
                  <w:lang w:val="sk-SK"/>
                </w:rPr>
                <w:t>users</w:t>
              </w:r>
              <w:proofErr w:type="spellEnd"/>
              <w:r>
                <w:rPr>
                  <w:b/>
                  <w:bCs/>
                  <w:lang w:val="sk-SK"/>
                </w:rPr>
                <w:t>/</w:t>
              </w:r>
              <w:r>
                <w:rPr>
                  <w:b/>
                  <w:bCs/>
                  <w:lang w:val="sk-SK"/>
                </w:rPr>
                <w:t>users</w:t>
              </w:r>
              <w:r>
                <w:rPr>
                  <w:b/>
                  <w:bCs/>
                  <w:lang w:val="sk-SK"/>
                </w:rPr>
                <w:t>.route.js</w:t>
              </w:r>
              <w:r>
                <w:rPr>
                  <w:b/>
                  <w:bCs/>
                  <w:lang w:val="sk-SK"/>
                </w:rPr>
                <w:t>.</w:t>
              </w:r>
            </w:p>
            <w:p w14:paraId="6CAEEA96" w14:textId="0106A127" w:rsidR="00950BAE" w:rsidRDefault="00950BAE" w:rsidP="00C37563">
              <w:pPr>
                <w:rPr>
                  <w:lang w:val="sk-SK"/>
                </w:rPr>
              </w:pPr>
              <w:r>
                <w:rPr>
                  <w:i/>
                  <w:iCs/>
                  <w:lang w:val="sk-SK"/>
                </w:rPr>
                <w:t xml:space="preserve">Návrh základnej kostry plánu pre oba semestre pozostávajúcu z povinných predmetov – </w:t>
              </w:r>
              <w:r>
                <w:rPr>
                  <w:lang w:val="sk-SK"/>
                </w:rPr>
                <w:t xml:space="preserve">automaticky po voľbe programu a roku, ktorý ešte nebol u študenta zaznamenaný (aby sme nevymazali jeho prípadné úpravy, ktoré už mohol vykonať) v </w:t>
              </w:r>
              <w:proofErr w:type="spellStart"/>
              <w:r>
                <w:rPr>
                  <w:b/>
                  <w:bCs/>
                  <w:lang w:val="sk-SK"/>
                </w:rPr>
                <w:t>src</w:t>
              </w:r>
              <w:proofErr w:type="spellEnd"/>
              <w:r>
                <w:rPr>
                  <w:b/>
                  <w:bCs/>
                  <w:lang w:val="sk-SK"/>
                </w:rPr>
                <w:t>/</w:t>
              </w:r>
              <w:proofErr w:type="spellStart"/>
              <w:r>
                <w:rPr>
                  <w:b/>
                  <w:bCs/>
                  <w:lang w:val="sk-SK"/>
                </w:rPr>
                <w:t>api</w:t>
              </w:r>
              <w:proofErr w:type="spellEnd"/>
              <w:r>
                <w:rPr>
                  <w:b/>
                  <w:bCs/>
                  <w:lang w:val="sk-SK"/>
                </w:rPr>
                <w:t>/</w:t>
              </w:r>
              <w:proofErr w:type="spellStart"/>
              <w:r>
                <w:rPr>
                  <w:b/>
                  <w:bCs/>
                  <w:lang w:val="sk-SK"/>
                </w:rPr>
                <w:t>users</w:t>
              </w:r>
              <w:proofErr w:type="spellEnd"/>
              <w:r>
                <w:rPr>
                  <w:b/>
                  <w:bCs/>
                  <w:lang w:val="sk-SK"/>
                </w:rPr>
                <w:t>/users.route.js</w:t>
              </w:r>
              <w:r>
                <w:rPr>
                  <w:lang w:val="sk-SK"/>
                </w:rPr>
                <w:t>.</w:t>
              </w:r>
            </w:p>
            <w:p w14:paraId="7661136E" w14:textId="4532B533" w:rsidR="00950BAE" w:rsidRDefault="00950BAE" w:rsidP="00C37563">
              <w:pPr>
                <w:rPr>
                  <w:b/>
                  <w:bCs/>
                  <w:lang w:val="sk-SK"/>
                </w:rPr>
              </w:pPr>
              <w:r>
                <w:rPr>
                  <w:i/>
                  <w:iCs/>
                  <w:lang w:val="sk-SK"/>
                </w:rPr>
                <w:t xml:space="preserve">Pridávanie a odoberanie zapísaných/absolvovaných predmetov </w:t>
              </w:r>
              <w:r>
                <w:rPr>
                  <w:lang w:val="sk-SK"/>
                </w:rPr>
                <w:t xml:space="preserve">- </w:t>
              </w:r>
              <w:proofErr w:type="spellStart"/>
              <w:r>
                <w:rPr>
                  <w:b/>
                  <w:bCs/>
                  <w:lang w:val="sk-SK"/>
                </w:rPr>
                <w:t>client</w:t>
              </w:r>
              <w:proofErr w:type="spellEnd"/>
              <w:r>
                <w:rPr>
                  <w:b/>
                  <w:bCs/>
                  <w:lang w:val="sk-SK"/>
                </w:rPr>
                <w:t>/</w:t>
              </w:r>
              <w:proofErr w:type="spellStart"/>
              <w:r>
                <w:rPr>
                  <w:b/>
                  <w:bCs/>
                  <w:lang w:val="sk-SK"/>
                </w:rPr>
                <w:t>src</w:t>
              </w:r>
              <w:proofErr w:type="spellEnd"/>
              <w:r>
                <w:rPr>
                  <w:b/>
                  <w:bCs/>
                  <w:lang w:val="sk-SK"/>
                </w:rPr>
                <w:t>/</w:t>
              </w:r>
              <w:proofErr w:type="spellStart"/>
              <w:r>
                <w:rPr>
                  <w:b/>
                  <w:bCs/>
                  <w:lang w:val="sk-SK"/>
                </w:rPr>
                <w:t>Subject</w:t>
              </w:r>
              <w:r>
                <w:rPr>
                  <w:b/>
                  <w:bCs/>
                  <w:lang w:val="sk-SK"/>
                </w:rPr>
                <w:t>.svelte</w:t>
              </w:r>
              <w:proofErr w:type="spellEnd"/>
              <w:r>
                <w:rPr>
                  <w:lang w:val="sk-SK"/>
                </w:rPr>
                <w:t xml:space="preserve">, </w:t>
              </w:r>
              <w:proofErr w:type="spellStart"/>
              <w:r>
                <w:rPr>
                  <w:b/>
                  <w:bCs/>
                  <w:lang w:val="sk-SK"/>
                </w:rPr>
                <w:t>src</w:t>
              </w:r>
              <w:proofErr w:type="spellEnd"/>
              <w:r>
                <w:rPr>
                  <w:b/>
                  <w:bCs/>
                  <w:lang w:val="sk-SK"/>
                </w:rPr>
                <w:t>/</w:t>
              </w:r>
              <w:proofErr w:type="spellStart"/>
              <w:r>
                <w:rPr>
                  <w:b/>
                  <w:bCs/>
                  <w:lang w:val="sk-SK"/>
                </w:rPr>
                <w:t>api</w:t>
              </w:r>
              <w:proofErr w:type="spellEnd"/>
              <w:r>
                <w:rPr>
                  <w:b/>
                  <w:bCs/>
                  <w:lang w:val="sk-SK"/>
                </w:rPr>
                <w:t>/</w:t>
              </w:r>
              <w:proofErr w:type="spellStart"/>
              <w:r>
                <w:rPr>
                  <w:b/>
                  <w:bCs/>
                  <w:lang w:val="sk-SK"/>
                </w:rPr>
                <w:t>students</w:t>
              </w:r>
              <w:proofErr w:type="spellEnd"/>
              <w:r>
                <w:rPr>
                  <w:b/>
                  <w:bCs/>
                  <w:lang w:val="sk-SK"/>
                </w:rPr>
                <w:t>/</w:t>
              </w:r>
              <w:r>
                <w:rPr>
                  <w:b/>
                  <w:bCs/>
                  <w:lang w:val="sk-SK"/>
                </w:rPr>
                <w:t>students</w:t>
              </w:r>
              <w:r>
                <w:rPr>
                  <w:b/>
                  <w:bCs/>
                  <w:lang w:val="sk-SK"/>
                </w:rPr>
                <w:t>.route.js</w:t>
              </w:r>
              <w:r>
                <w:rPr>
                  <w:b/>
                  <w:bCs/>
                  <w:lang w:val="sk-SK"/>
                </w:rPr>
                <w:t>.</w:t>
              </w:r>
            </w:p>
            <w:p w14:paraId="15B9C43D" w14:textId="67129FDE" w:rsidR="00950BAE" w:rsidRDefault="00950BAE" w:rsidP="00C37563">
              <w:pPr>
                <w:rPr>
                  <w:b/>
                  <w:bCs/>
                  <w:lang w:val="sk-SK"/>
                </w:rPr>
              </w:pPr>
              <w:r>
                <w:rPr>
                  <w:i/>
                  <w:iCs/>
                  <w:lang w:val="sk-SK"/>
                </w:rPr>
                <w:t>Počítanie kreditov, limity na počet kreditov</w:t>
              </w:r>
              <w:r>
                <w:rPr>
                  <w:lang w:val="sk-SK"/>
                </w:rPr>
                <w:t xml:space="preserve"> - </w:t>
              </w:r>
              <w:proofErr w:type="spellStart"/>
              <w:r>
                <w:rPr>
                  <w:b/>
                  <w:bCs/>
                  <w:lang w:val="sk-SK"/>
                </w:rPr>
                <w:t>client</w:t>
              </w:r>
              <w:proofErr w:type="spellEnd"/>
              <w:r>
                <w:rPr>
                  <w:b/>
                  <w:bCs/>
                  <w:lang w:val="sk-SK"/>
                </w:rPr>
                <w:t>/</w:t>
              </w:r>
              <w:proofErr w:type="spellStart"/>
              <w:r>
                <w:rPr>
                  <w:b/>
                  <w:bCs/>
                  <w:lang w:val="sk-SK"/>
                </w:rPr>
                <w:t>src</w:t>
              </w:r>
              <w:proofErr w:type="spellEnd"/>
              <w:r>
                <w:rPr>
                  <w:b/>
                  <w:bCs/>
                  <w:lang w:val="sk-SK"/>
                </w:rPr>
                <w:t>/</w:t>
              </w:r>
              <w:proofErr w:type="spellStart"/>
              <w:r>
                <w:rPr>
                  <w:b/>
                  <w:bCs/>
                  <w:lang w:val="sk-SK"/>
                </w:rPr>
                <w:t>Subject</w:t>
              </w:r>
              <w:r>
                <w:rPr>
                  <w:b/>
                  <w:bCs/>
                  <w:lang w:val="sk-SK"/>
                </w:rPr>
                <w:t>s</w:t>
              </w:r>
              <w:r>
                <w:rPr>
                  <w:b/>
                  <w:bCs/>
                  <w:lang w:val="sk-SK"/>
                </w:rPr>
                <w:t>.svelte</w:t>
              </w:r>
              <w:proofErr w:type="spellEnd"/>
              <w:r>
                <w:rPr>
                  <w:b/>
                  <w:bCs/>
                  <w:lang w:val="sk-SK"/>
                </w:rPr>
                <w:t>.</w:t>
              </w:r>
            </w:p>
            <w:p w14:paraId="508BFCE9" w14:textId="218F9545" w:rsidR="00950BAE" w:rsidRPr="00950BAE" w:rsidRDefault="00950BAE" w:rsidP="00C37563">
              <w:pPr>
                <w:rPr>
                  <w:i/>
                  <w:iCs/>
                  <w:lang w:val="sk-SK"/>
                </w:rPr>
              </w:pPr>
              <w:r>
                <w:rPr>
                  <w:i/>
                  <w:iCs/>
                  <w:lang w:val="sk-SK"/>
                </w:rPr>
                <w:t xml:space="preserve">Overenie </w:t>
              </w:r>
              <w:proofErr w:type="spellStart"/>
              <w:r>
                <w:rPr>
                  <w:i/>
                  <w:iCs/>
                  <w:lang w:val="sk-SK"/>
                </w:rPr>
                <w:t>prerekvizít</w:t>
              </w:r>
              <w:proofErr w:type="spellEnd"/>
              <w:r>
                <w:rPr>
                  <w:i/>
                  <w:iCs/>
                  <w:lang w:val="sk-SK"/>
                </w:rPr>
                <w:t xml:space="preserve"> predmetov - </w:t>
              </w:r>
              <w:proofErr w:type="spellStart"/>
              <w:r>
                <w:rPr>
                  <w:b/>
                  <w:bCs/>
                  <w:lang w:val="sk-SK"/>
                </w:rPr>
                <w:t>client</w:t>
              </w:r>
              <w:proofErr w:type="spellEnd"/>
              <w:r>
                <w:rPr>
                  <w:b/>
                  <w:bCs/>
                  <w:lang w:val="sk-SK"/>
                </w:rPr>
                <w:t>/</w:t>
              </w:r>
              <w:proofErr w:type="spellStart"/>
              <w:r>
                <w:rPr>
                  <w:b/>
                  <w:bCs/>
                  <w:lang w:val="sk-SK"/>
                </w:rPr>
                <w:t>src</w:t>
              </w:r>
              <w:proofErr w:type="spellEnd"/>
              <w:r>
                <w:rPr>
                  <w:b/>
                  <w:bCs/>
                  <w:lang w:val="sk-SK"/>
                </w:rPr>
                <w:t>/</w:t>
              </w:r>
              <w:proofErr w:type="spellStart"/>
              <w:r>
                <w:rPr>
                  <w:b/>
                  <w:bCs/>
                  <w:lang w:val="sk-SK"/>
                </w:rPr>
                <w:t>Subject.svelte</w:t>
              </w:r>
              <w:proofErr w:type="spellEnd"/>
              <w:r>
                <w:rPr>
                  <w:b/>
                  <w:bCs/>
                  <w:lang w:val="sk-SK"/>
                </w:rPr>
                <w:t xml:space="preserve">, </w:t>
              </w:r>
              <w:proofErr w:type="spellStart"/>
              <w:r>
                <w:rPr>
                  <w:b/>
                  <w:bCs/>
                  <w:lang w:val="sk-SK"/>
                </w:rPr>
                <w:t>src</w:t>
              </w:r>
              <w:proofErr w:type="spellEnd"/>
              <w:r>
                <w:rPr>
                  <w:b/>
                  <w:bCs/>
                  <w:lang w:val="sk-SK"/>
                </w:rPr>
                <w:t>/</w:t>
              </w:r>
              <w:proofErr w:type="spellStart"/>
              <w:r>
                <w:rPr>
                  <w:b/>
                  <w:bCs/>
                  <w:lang w:val="sk-SK"/>
                </w:rPr>
                <w:t>api</w:t>
              </w:r>
              <w:proofErr w:type="spellEnd"/>
              <w:r>
                <w:rPr>
                  <w:b/>
                  <w:bCs/>
                  <w:lang w:val="sk-SK"/>
                </w:rPr>
                <w:t>/</w:t>
              </w:r>
              <w:proofErr w:type="spellStart"/>
              <w:r>
                <w:rPr>
                  <w:b/>
                  <w:bCs/>
                  <w:lang w:val="sk-SK"/>
                </w:rPr>
                <w:t>students</w:t>
              </w:r>
              <w:proofErr w:type="spellEnd"/>
              <w:r>
                <w:rPr>
                  <w:b/>
                  <w:bCs/>
                  <w:lang w:val="sk-SK"/>
                </w:rPr>
                <w:t>/students.route.js</w:t>
              </w:r>
              <w:r>
                <w:rPr>
                  <w:lang w:val="sk-SK"/>
                </w:rPr>
                <w:t>.</w:t>
              </w:r>
            </w:p>
            <w:p w14:paraId="3F10E816" w14:textId="5A219252" w:rsidR="008C1C75" w:rsidRPr="004A4492" w:rsidRDefault="008C7C85">
              <w:pPr>
                <w:pStyle w:val="Bibliography"/>
                <w:rPr>
                  <w:lang w:val="sk-SK"/>
                </w:rPr>
              </w:pPr>
            </w:p>
          </w:sdtContent>
        </w:sdt>
      </w:sdtContent>
    </w:sdt>
    <w:sectPr w:rsidR="008C1C75" w:rsidRPr="004A4492" w:rsidSect="00E05C77">
      <w:headerReference w:type="default" r:id="rId9"/>
      <w:headerReference w:type="first" r:id="rId10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EC535" w14:textId="77777777" w:rsidR="004A4492" w:rsidRDefault="004A4492">
      <w:pPr>
        <w:spacing w:line="240" w:lineRule="auto"/>
      </w:pPr>
      <w:r>
        <w:separator/>
      </w:r>
    </w:p>
  </w:endnote>
  <w:endnote w:type="continuationSeparator" w:id="0">
    <w:p w14:paraId="364BA8B3" w14:textId="77777777" w:rsidR="004A4492" w:rsidRDefault="004A44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E7E88" w14:textId="77777777" w:rsidR="004A4492" w:rsidRDefault="004A4492">
      <w:pPr>
        <w:spacing w:line="240" w:lineRule="auto"/>
      </w:pPr>
      <w:r>
        <w:separator/>
      </w:r>
    </w:p>
  </w:footnote>
  <w:footnote w:type="continuationSeparator" w:id="0">
    <w:p w14:paraId="30F5AE1A" w14:textId="77777777" w:rsidR="004A4492" w:rsidRDefault="004A44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3E932" w14:textId="781332FD" w:rsidR="008C1C75" w:rsidRDefault="00CE59D0">
    <w:pPr>
      <w:pStyle w:val="Header"/>
    </w:pPr>
    <w:r>
      <w:rPr>
        <w:rStyle w:val="Strong"/>
        <w:lang w:val="en-GB" w:bidi="en-GB"/>
      </w:rPr>
      <w:ptab w:relativeTo="margin" w:alignment="right" w:leader="none"/>
    </w:r>
    <w:r>
      <w:rPr>
        <w:rStyle w:val="Strong"/>
        <w:lang w:val="en-GB" w:bidi="en-GB"/>
      </w:rPr>
      <w:fldChar w:fldCharType="begin"/>
    </w:r>
    <w:r>
      <w:rPr>
        <w:rStyle w:val="Strong"/>
        <w:lang w:val="en-GB" w:bidi="en-GB"/>
      </w:rPr>
      <w:instrText xml:space="preserve"> PAGE   \* MERGEFORMAT </w:instrText>
    </w:r>
    <w:r>
      <w:rPr>
        <w:rStyle w:val="Strong"/>
        <w:lang w:val="en-GB" w:bidi="en-GB"/>
      </w:rPr>
      <w:fldChar w:fldCharType="separate"/>
    </w:r>
    <w:r w:rsidR="00E05C77">
      <w:rPr>
        <w:rStyle w:val="Strong"/>
        <w:noProof/>
        <w:lang w:val="en-GB" w:bidi="en-GB"/>
      </w:rPr>
      <w:t>9</w:t>
    </w:r>
    <w:r>
      <w:rPr>
        <w:rStyle w:val="Strong"/>
        <w:noProof/>
        <w:lang w:val="en-GB" w:bidi="en-GB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F2C9F" w14:textId="2637A05D" w:rsidR="008C1C75" w:rsidRDefault="00CE59D0">
    <w:pPr>
      <w:pStyle w:val="Header"/>
      <w:rPr>
        <w:rStyle w:val="Strong"/>
      </w:rPr>
    </w:pPr>
    <w:r>
      <w:rPr>
        <w:rStyle w:val="Strong"/>
        <w:lang w:val="en-GB" w:bidi="en-GB"/>
      </w:rPr>
      <w:ptab w:relativeTo="margin" w:alignment="right" w:leader="none"/>
    </w:r>
    <w:r>
      <w:rPr>
        <w:rStyle w:val="Strong"/>
        <w:lang w:val="en-GB" w:bidi="en-GB"/>
      </w:rPr>
      <w:fldChar w:fldCharType="begin"/>
    </w:r>
    <w:r>
      <w:rPr>
        <w:rStyle w:val="Strong"/>
        <w:lang w:val="en-GB" w:bidi="en-GB"/>
      </w:rPr>
      <w:instrText xml:space="preserve"> PAGE   \* MERGEFORMAT </w:instrText>
    </w:r>
    <w:r>
      <w:rPr>
        <w:rStyle w:val="Strong"/>
        <w:lang w:val="en-GB" w:bidi="en-GB"/>
      </w:rPr>
      <w:fldChar w:fldCharType="separate"/>
    </w:r>
    <w:r w:rsidR="00E05C77">
      <w:rPr>
        <w:rStyle w:val="Strong"/>
        <w:noProof/>
        <w:lang w:val="en-GB" w:bidi="en-GB"/>
      </w:rPr>
      <w:t>1</w:t>
    </w:r>
    <w:r>
      <w:rPr>
        <w:rStyle w:val="Strong"/>
        <w:noProof/>
        <w:lang w:val="en-GB" w:bidi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92"/>
    <w:rsid w:val="001212D7"/>
    <w:rsid w:val="00415343"/>
    <w:rsid w:val="004A4492"/>
    <w:rsid w:val="008C1C75"/>
    <w:rsid w:val="008C7C85"/>
    <w:rsid w:val="00950BAE"/>
    <w:rsid w:val="00C37563"/>
    <w:rsid w:val="00CE59D0"/>
    <w:rsid w:val="00E0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AD3D775"/>
  <w15:chartTrackingRefBased/>
  <w15:docId w15:val="{5D79EFC5-35FB-4C4F-BCC5-B50F5F34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line="240" w:lineRule="auto"/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ayo/Library/Containers/com.microsoft.Word/Data/Library/Application%20Support/Microsoft/Office/16.0/DTS/en-GB%7bA9519BAA-1769-4442-9375-D6B10BCEF5F6%7d/%7bAE713BAA-2F60-1A4D-AF60-1644B2FBB6DF%7dtf1000209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B0DEBE9113914B85B4617CC366A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EF657-D87A-A84D-9B67-917A968C4AA1}"/>
      </w:docPartPr>
      <w:docPartBody>
        <w:p w:rsidR="00000000" w:rsidRDefault="00404954">
          <w:pPr>
            <w:pStyle w:val="A1B0DEBE9113914B85B4617CC366A2F9"/>
          </w:pPr>
          <w:r>
            <w:rPr>
              <w:lang w:val="en-GB" w:bidi="en-GB"/>
            </w:rPr>
            <w:t>[Title here, up to 12 words, on one to two lines]</w:t>
          </w:r>
        </w:p>
      </w:docPartBody>
    </w:docPart>
    <w:docPart>
      <w:docPartPr>
        <w:name w:val="5908C0BAE848754CB4E6F580FEF9F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D3A1-1B2A-4241-A7B8-73382991EBFE}"/>
      </w:docPartPr>
      <w:docPartBody>
        <w:p w:rsidR="00404954" w:rsidRDefault="00404954">
          <w:pPr>
            <w:pStyle w:val="Bibliography"/>
            <w:rPr>
              <w:noProof/>
            </w:rPr>
          </w:pPr>
          <w:r>
            <w:rPr>
              <w:noProof/>
              <w:lang w:val="en-GB" w:bidi="en-GB"/>
            </w:rPr>
            <w:t xml:space="preserve">Surname, F. M. (Year). Article Title. </w:t>
          </w:r>
          <w:r>
            <w:rPr>
              <w:i/>
              <w:noProof/>
              <w:lang w:val="en-GB" w:bidi="en-GB"/>
            </w:rPr>
            <w:t>Journal Title</w:t>
          </w:r>
          <w:r>
            <w:rPr>
              <w:noProof/>
              <w:lang w:val="en-GB" w:bidi="en-GB"/>
            </w:rPr>
            <w:t>, Pages From-To.</w:t>
          </w:r>
        </w:p>
        <w:p w:rsidR="00000000" w:rsidRDefault="00404954">
          <w:pPr>
            <w:pStyle w:val="5908C0BAE848754CB4E6F580FEF9FB19"/>
          </w:pPr>
          <w:r>
            <w:rPr>
              <w:noProof/>
              <w:lang w:val="en-GB" w:bidi="en-GB"/>
            </w:rPr>
            <w:t xml:space="preserve">Surname, F. M. (Year). </w:t>
          </w:r>
          <w:r>
            <w:rPr>
              <w:i/>
              <w:noProof/>
              <w:lang w:val="en-GB" w:bidi="en-GB"/>
            </w:rPr>
            <w:t xml:space="preserve">Book Title. </w:t>
          </w:r>
          <w:r>
            <w:rPr>
              <w:noProof/>
              <w:lang w:val="en-GB" w:bidi="en-GB"/>
            </w:rPr>
            <w:t>City Name: Publisher Name.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K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B0DEBE9113914B85B4617CC366A2F9">
    <w:name w:val="A1B0DEBE9113914B85B4617CC366A2F9"/>
  </w:style>
  <w:style w:type="paragraph" w:customStyle="1" w:styleId="BC31D10260D5F1428D4BFF1C8D48B4E2">
    <w:name w:val="BC31D10260D5F1428D4BFF1C8D48B4E2"/>
  </w:style>
  <w:style w:type="paragraph" w:customStyle="1" w:styleId="E341F89D5913F645A79DCD7FCFBE0912">
    <w:name w:val="E341F89D5913F645A79DCD7FCFBE0912"/>
  </w:style>
  <w:style w:type="paragraph" w:customStyle="1" w:styleId="1CA6660BB19F2F4E8794C38E48B93B17">
    <w:name w:val="1CA6660BB19F2F4E8794C38E48B93B17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FF935870ABA81C45883C662322578864">
    <w:name w:val="FF935870ABA81C45883C662322578864"/>
  </w:style>
  <w:style w:type="paragraph" w:customStyle="1" w:styleId="FCFFC3B157B7834793DFE3A2CEAA3F4D">
    <w:name w:val="FCFFC3B157B7834793DFE3A2CEAA3F4D"/>
  </w:style>
  <w:style w:type="paragraph" w:customStyle="1" w:styleId="C51E9607E91E67498CD79BEFC8E28426">
    <w:name w:val="C51E9607E91E67498CD79BEFC8E28426"/>
  </w:style>
  <w:style w:type="paragraph" w:customStyle="1" w:styleId="79D3C7CBA28E7A408047A7166CB28048">
    <w:name w:val="79D3C7CBA28E7A408047A7166CB28048"/>
  </w:style>
  <w:style w:type="paragraph" w:customStyle="1" w:styleId="5EC8028540918C4D886CF02A5CDACAB4">
    <w:name w:val="5EC8028540918C4D886CF02A5CDACAB4"/>
  </w:style>
  <w:style w:type="paragraph" w:customStyle="1" w:styleId="3243AB9EB44FD24697F80DD02205F09D">
    <w:name w:val="3243AB9EB44FD24697F80DD02205F09D"/>
  </w:style>
  <w:style w:type="paragraph" w:customStyle="1" w:styleId="22FC036275214443879C03F9103AD9B5">
    <w:name w:val="22FC036275214443879C03F9103AD9B5"/>
  </w:style>
  <w:style w:type="paragraph" w:customStyle="1" w:styleId="807507A809B6AE458AACD76514796D94">
    <w:name w:val="807507A809B6AE458AACD76514796D94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customStyle="1" w:styleId="EC0DFCFE56B69F42B17B05D82550D4BA">
    <w:name w:val="EC0DFCFE56B69F42B17B05D82550D4BA"/>
  </w:style>
  <w:style w:type="paragraph" w:customStyle="1" w:styleId="ADA54F1E5576C54BB4722751E3547EAB">
    <w:name w:val="ADA54F1E5576C54BB4722751E3547EAB"/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val="en-US" w:eastAsia="ja-JP"/>
    </w:rPr>
  </w:style>
  <w:style w:type="paragraph" w:customStyle="1" w:styleId="144AD0A2F0FF074BB61D3BBA2965CE3B">
    <w:name w:val="144AD0A2F0FF074BB61D3BBA2965CE3B"/>
  </w:style>
  <w:style w:type="paragraph" w:customStyle="1" w:styleId="6DEB047695010C42B78BC4B1F860399F">
    <w:name w:val="6DEB047695010C42B78BC4B1F860399F"/>
  </w:style>
  <w:style w:type="paragraph" w:customStyle="1" w:styleId="D8918B18714C484F9147B500764D75CC">
    <w:name w:val="D8918B18714C484F9147B500764D75CC"/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paragraph" w:customStyle="1" w:styleId="CC3AD18F25486D4BB756C4A47BDE6557">
    <w:name w:val="CC3AD18F25486D4BB756C4A47BDE6557"/>
  </w:style>
  <w:style w:type="paragraph" w:customStyle="1" w:styleId="8D57D4A731B1144EB4512FEC225A03AC">
    <w:name w:val="8D57D4A731B1144EB4512FEC225A03AC"/>
  </w:style>
  <w:style w:type="paragraph" w:customStyle="1" w:styleId="72F60E24D4CB8C4E95ADBCA3EC371CC0">
    <w:name w:val="72F60E24D4CB8C4E95ADBCA3EC371CC0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5908C0BAE848754CB4E6F580FEF9FB19">
    <w:name w:val="5908C0BAE848754CB4E6F580FEF9FB19"/>
  </w:style>
  <w:style w:type="paragraph" w:customStyle="1" w:styleId="A3DF1D84C875BE42A814FCA01F4C132B">
    <w:name w:val="A3DF1D84C875BE42A814FCA01F4C132B"/>
  </w:style>
  <w:style w:type="paragraph" w:customStyle="1" w:styleId="BC322B961D501242B90D3FA9F036158C">
    <w:name w:val="BC322B961D501242B90D3FA9F036158C"/>
  </w:style>
  <w:style w:type="paragraph" w:customStyle="1" w:styleId="07A3FBE2CA05ED4680A18FD29B6AFEB1">
    <w:name w:val="07A3FBE2CA05ED4680A18FD29B6AFEB1"/>
  </w:style>
  <w:style w:type="paragraph" w:customStyle="1" w:styleId="9942CF35DADC5E4D96CCA443B351C152">
    <w:name w:val="9942CF35DADC5E4D96CCA443B351C1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E970FF4B-55C5-4A32-ACB1-CF2279EE6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Paper.dotx</Template>
  <TotalTime>3</TotalTime>
  <Pages>6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k 1. projektu na Deduktívne databázy</dc:title>
  <dc:subject/>
  <dc:creator>Microsoft Office User</dc:creator>
  <cp:keywords/>
  <dc:description/>
  <cp:lastModifiedBy>Lajčin Filip</cp:lastModifiedBy>
  <cp:revision>2</cp:revision>
  <dcterms:created xsi:type="dcterms:W3CDTF">2021-11-06T18:46:00Z</dcterms:created>
  <dcterms:modified xsi:type="dcterms:W3CDTF">2021-11-06T18:46:00Z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